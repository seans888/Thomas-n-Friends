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FE1335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 xml:space="preserve">Non-Invasive </w:t>
      </w:r>
      <w:proofErr w:type="spellStart"/>
      <w:r w:rsidR="00AB2128">
        <w:rPr>
          <w:rFonts w:cs="Arial"/>
          <w:sz w:val="22"/>
        </w:rPr>
        <w:t>Sudomotor</w:t>
      </w:r>
      <w:proofErr w:type="spellEnd"/>
      <w:r w:rsidR="00AB2128">
        <w:rPr>
          <w:rFonts w:cs="Arial"/>
          <w:sz w:val="22"/>
        </w:rPr>
        <w:t xml:space="preserve">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FE1335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404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404F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404F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404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404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E404F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E404F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FE1335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20544A" w:rsidRPr="00844E0A" w:rsidRDefault="002013E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bookmarkStart w:id="24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6"/>
    </w:p>
    <w:bookmarkStart w:id="27" w:name="Text8"/>
    <w:p w:rsidR="00377671" w:rsidRDefault="00662197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p w:rsidR="00D916B6" w:rsidRPr="00377671" w:rsidRDefault="00377671" w:rsidP="00377671">
      <w:pPr>
        <w:pStyle w:val="SectionedBullet"/>
        <w:tabs>
          <w:tab w:val="clear" w:pos="363"/>
        </w:tabs>
        <w:ind w:left="993" w:hanging="426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bookmarkStart w:id="28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p w:rsidR="007B0604" w:rsidRDefault="007407E0" w:rsidP="003A1956">
      <w:pPr>
        <w:pStyle w:val="Heading2"/>
        <w:spacing w:before="480" w:after="240"/>
      </w:pPr>
      <w:bookmarkStart w:id="29" w:name="_Toc77392560"/>
      <w:r>
        <w:t>Project Status Report Template</w:t>
      </w:r>
      <w:bookmarkEnd w:id="29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0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0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Table, Use Case Diagram, 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1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1"/>
                </w:p>
              </w:tc>
              <w:bookmarkStart w:id="32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2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3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3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4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4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5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5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6" w:name="Text19"/>
                <w:p w:rsidR="00D6695C" w:rsidRDefault="00F22B07" w:rsidP="00D6695C">
                  <w:r>
                    <w:lastRenderedPageBreak/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6"/>
                </w:p>
                <w:bookmarkStart w:id="37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7"/>
                </w:p>
                <w:bookmarkStart w:id="38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8"/>
                </w:p>
                <w:bookmarkStart w:id="39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9"/>
                </w:p>
                <w:bookmarkStart w:id="40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0"/>
                </w:p>
                <w:bookmarkStart w:id="41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1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2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2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3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3"/>
                </w:p>
                <w:bookmarkStart w:id="44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4"/>
                </w:p>
                <w:bookmarkStart w:id="45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5"/>
                </w:p>
                <w:bookmarkStart w:id="46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6"/>
                </w:p>
                <w:bookmarkStart w:id="47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7"/>
                </w:p>
                <w:bookmarkStart w:id="48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8"/>
                </w:p>
                <w:bookmarkStart w:id="49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49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FE1335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0" w:name="_Toc527953323"/>
      <w:bookmarkStart w:id="51" w:name="_Toc67755745"/>
      <w:bookmarkStart w:id="52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3" w:name="_Toc527953324"/>
      <w:bookmarkEnd w:id="50"/>
      <w:r w:rsidR="00E37DB8" w:rsidRPr="00A951FF">
        <w:rPr>
          <w:sz w:val="26"/>
          <w:szCs w:val="26"/>
        </w:rPr>
        <w:t>PPROVALS</w:t>
      </w:r>
      <w:bookmarkEnd w:id="51"/>
      <w:bookmarkEnd w:id="5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bookmarkStart w:id="54" w:name="_GoBack"/>
      <w:bookmarkEnd w:id="54"/>
    </w:p>
    <w:p w:rsidR="00FE1335" w:rsidRDefault="008E1BD5" w:rsidP="008E1BD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FE1335">
        <w:rPr>
          <w:rFonts w:cs="Arial"/>
        </w:rPr>
        <w:t>Marc Adrian P. Jimenez</w:t>
      </w:r>
    </w:p>
    <w:p w:rsidR="008E1BD5" w:rsidRPr="00160B81" w:rsidRDefault="008E1BD5" w:rsidP="00FE1335">
      <w:pPr>
        <w:ind w:left="720" w:firstLine="720"/>
      </w:pP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FE1335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5" w:name="_Toc67755746"/>
      <w:bookmarkStart w:id="56" w:name="_Toc77392562"/>
      <w:r w:rsidRPr="00A951FF">
        <w:rPr>
          <w:sz w:val="26"/>
          <w:szCs w:val="26"/>
        </w:rPr>
        <w:lastRenderedPageBreak/>
        <w:t>APPENDICES</w:t>
      </w:r>
      <w:bookmarkEnd w:id="53"/>
      <w:bookmarkEnd w:id="55"/>
      <w:bookmarkEnd w:id="56"/>
    </w:p>
    <w:p w:rsidR="00C27667" w:rsidRDefault="00D7046C" w:rsidP="003A1956">
      <w:pPr>
        <w:pStyle w:val="Heading2"/>
        <w:spacing w:before="480" w:after="240"/>
      </w:pPr>
      <w:bookmarkStart w:id="57" w:name="_Toc67755747"/>
      <w:bookmarkStart w:id="58" w:name="_Toc77392563"/>
      <w:r>
        <w:t>Document Guidelines</w:t>
      </w:r>
      <w:bookmarkEnd w:id="57"/>
      <w:bookmarkEnd w:id="58"/>
    </w:p>
    <w:p w:rsidR="00160B81" w:rsidRPr="003A1956" w:rsidRDefault="00160B81" w:rsidP="00160B81">
      <w:pPr>
        <w:ind w:left="590"/>
        <w:rPr>
          <w:rFonts w:cs="Arial"/>
        </w:rPr>
      </w:pPr>
      <w:bookmarkStart w:id="59" w:name="Omitted"/>
      <w:bookmarkStart w:id="60" w:name="_Project_Charter_Document_Sections_O"/>
      <w:bookmarkStart w:id="61" w:name="_Project_Quality_Plan_Sections_Omitt"/>
      <w:bookmarkStart w:id="62" w:name="_Toc527953329"/>
      <w:bookmarkStart w:id="63" w:name="_Toc67755752"/>
      <w:bookmarkEnd w:id="59"/>
      <w:bookmarkEnd w:id="60"/>
      <w:bookmarkEnd w:id="61"/>
    </w:p>
    <w:p w:rsidR="002D5392" w:rsidRDefault="00C27667" w:rsidP="003A1956">
      <w:pPr>
        <w:pStyle w:val="Heading2"/>
        <w:spacing w:before="480" w:after="240"/>
      </w:pPr>
      <w:bookmarkStart w:id="6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2"/>
      <w:bookmarkEnd w:id="63"/>
      <w:bookmarkEnd w:id="64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FE1335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4F4" w:rsidRDefault="00E404F4">
      <w:r>
        <w:separator/>
      </w:r>
    </w:p>
  </w:endnote>
  <w:endnote w:type="continuationSeparator" w:id="0">
    <w:p w:rsidR="00E404F4" w:rsidRDefault="00E4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E1335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FE1335">
      <w:rPr>
        <w:noProof/>
        <w:sz w:val="18"/>
        <w:szCs w:val="18"/>
      </w:rPr>
      <w:t>9/3/2017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4F4" w:rsidRDefault="00E404F4">
      <w:r>
        <w:separator/>
      </w:r>
    </w:p>
  </w:footnote>
  <w:footnote w:type="continuationSeparator" w:id="0">
    <w:p w:rsidR="00E404F4" w:rsidRDefault="00E40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96886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57F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7250A"/>
    <w:rsid w:val="007770EA"/>
    <w:rsid w:val="00782686"/>
    <w:rsid w:val="007845AF"/>
    <w:rsid w:val="00785011"/>
    <w:rsid w:val="0079372F"/>
    <w:rsid w:val="00796AE2"/>
    <w:rsid w:val="007B0604"/>
    <w:rsid w:val="007B2BE2"/>
    <w:rsid w:val="007B661D"/>
    <w:rsid w:val="007C2733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04F4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  <w:rsid w:val="00FE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F81903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636</TotalTime>
  <Pages>7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jfdelacruz@student.apc.edu.ph</cp:lastModifiedBy>
  <cp:revision>18</cp:revision>
  <cp:lastPrinted>2004-07-12T06:29:00Z</cp:lastPrinted>
  <dcterms:created xsi:type="dcterms:W3CDTF">2017-06-12T03:57:00Z</dcterms:created>
  <dcterms:modified xsi:type="dcterms:W3CDTF">2017-09-03T15:52:00Z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