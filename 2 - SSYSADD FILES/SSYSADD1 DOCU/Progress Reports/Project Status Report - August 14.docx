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B654BB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 w:rsidRPr="00BC435E">
        <w:rPr>
          <w:rFonts w:cs="Arial"/>
          <w:sz w:val="22"/>
          <w:szCs w:val="22"/>
        </w:rPr>
        <w:tab/>
      </w:r>
      <w:r w:rsidR="00BC435E" w:rsidRPr="00BC435E">
        <w:rPr>
          <w:rFonts w:cs="Arial"/>
          <w:bCs/>
          <w:sz w:val="22"/>
          <w:szCs w:val="22"/>
        </w:rPr>
        <w:t>Touch Screen Adaptability: User Calibration based Touch Screen Responsiveness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>Android-Based</w:t>
      </w:r>
      <w:r w:rsidR="00145E6B">
        <w:rPr>
          <w:rFonts w:cs="Arial"/>
          <w:sz w:val="22"/>
        </w:rPr>
        <w:t xml:space="preserve"> Application</w:t>
      </w:r>
      <w:r w:rsidR="008E575C">
        <w:rPr>
          <w:rFonts w:cs="Arial"/>
          <w:sz w:val="22"/>
        </w:rPr>
        <w:t xml:space="preserve"> Calibration </w:t>
      </w:r>
    </w:p>
    <w:p w:rsidR="00AC1680" w:rsidRDefault="00B654BB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DF6FD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</w:t>
            </w:r>
            <w:r w:rsidR="00DF6FD1">
              <w:rPr>
                <w:rFonts w:cs="Arial"/>
                <w:sz w:val="20"/>
              </w:rPr>
              <w:t>ise Diagrams (Activity Diagram,</w:t>
            </w:r>
            <w:r>
              <w:rPr>
                <w:rFonts w:cs="Arial"/>
                <w:sz w:val="20"/>
              </w:rPr>
              <w:t xml:space="preserve"> State Diagram) </w:t>
            </w:r>
          </w:p>
        </w:tc>
      </w:tr>
      <w:tr w:rsidR="00BC435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07/17/17</w:t>
            </w:r>
          </w:p>
        </w:tc>
        <w:tc>
          <w:tcPr>
            <w:tcW w:w="1980" w:type="dxa"/>
          </w:tcPr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Finalized Diagrams </w:t>
            </w:r>
            <w:r w:rsidR="0080091F">
              <w:rPr>
                <w:rFonts w:cs="Arial"/>
                <w:sz w:val="20"/>
              </w:rPr>
              <w:t xml:space="preserve">for Midterm defense/presentation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 of Objective, Scope &amp; Limitation, and Project Context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Research Literature for our new Scope </w:t>
            </w:r>
          </w:p>
        </w:tc>
      </w:tr>
      <w:tr w:rsidR="00D320DD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07/31/17</w:t>
            </w:r>
          </w:p>
        </w:tc>
        <w:tc>
          <w:tcPr>
            <w:tcW w:w="1980" w:type="dxa"/>
          </w:tcPr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Revised Diagrams according to sir Sean’s comments in the midterm presentation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New Title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Additional Related Literature</w:t>
            </w:r>
          </w:p>
        </w:tc>
      </w:tr>
      <w:tr w:rsidR="00AB650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B650F" w:rsidRDefault="00AB650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AB650F" w:rsidRDefault="00AB650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08/07/17</w:t>
            </w:r>
          </w:p>
        </w:tc>
        <w:tc>
          <w:tcPr>
            <w:tcW w:w="1980" w:type="dxa"/>
          </w:tcPr>
          <w:p w:rsidR="00AB650F" w:rsidRDefault="00AB650F" w:rsidP="00AB650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AB650F" w:rsidRDefault="00AB650F" w:rsidP="00AB650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AB650F" w:rsidRDefault="00AB650F" w:rsidP="00AB650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AB650F" w:rsidRDefault="00AB650F" w:rsidP="00AB650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AB650F" w:rsidRDefault="00AB650F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Finished Diagrams </w:t>
            </w:r>
          </w:p>
          <w:p w:rsidR="00AB650F" w:rsidRDefault="00AB650F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Downloaded Android Studio </w:t>
            </w:r>
          </w:p>
          <w:p w:rsidR="00AB650F" w:rsidRDefault="00AB650F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Self-learning Android Studio </w:t>
            </w:r>
          </w:p>
          <w:p w:rsidR="00AB650F" w:rsidRDefault="00AB650F" w:rsidP="00AB650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Android studio Proficiency </w:t>
            </w:r>
          </w:p>
          <w:p w:rsidR="00AB650F" w:rsidRDefault="00AB650F" w:rsidP="00AB650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Additional Related Literature </w:t>
            </w:r>
          </w:p>
          <w:p w:rsidR="00131591" w:rsidRPr="00131591" w:rsidRDefault="00131591" w:rsidP="0013159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Revised Introduction </w:t>
            </w:r>
          </w:p>
        </w:tc>
      </w:tr>
      <w:tr w:rsidR="00B654BB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B654BB" w:rsidRDefault="00B654B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60" w:type="dxa"/>
          </w:tcPr>
          <w:p w:rsidR="00B654BB" w:rsidRDefault="00B654B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08/14</w:t>
            </w:r>
            <w:r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B654BB" w:rsidRDefault="00B654BB" w:rsidP="00B654B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B654BB" w:rsidRDefault="00B654BB" w:rsidP="00B654B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B654BB" w:rsidRDefault="00B654BB" w:rsidP="00B654B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B654BB" w:rsidRDefault="00B654BB" w:rsidP="00B654B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B654BB" w:rsidRDefault="00B654BB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proficiency</w:t>
            </w:r>
          </w:p>
          <w:p w:rsidR="00B654BB" w:rsidRDefault="00B654BB" w:rsidP="00B654BB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Prototype</w:t>
            </w:r>
          </w:p>
          <w:p w:rsidR="00B654BB" w:rsidRDefault="00B654BB" w:rsidP="00B654BB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Wiki</w:t>
            </w:r>
          </w:p>
          <w:p w:rsidR="00B654BB" w:rsidRDefault="00B654BB" w:rsidP="00B654BB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 Documentation</w:t>
            </w:r>
          </w:p>
          <w:p w:rsidR="00B654BB" w:rsidRPr="00B654BB" w:rsidRDefault="00B654BB" w:rsidP="00B654BB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Additional Related Literature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37E5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37E5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37E5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37E5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37E5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37E5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37E5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B654BB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1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3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3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D4179" w:rsidP="00CD4105">
                  <w:pPr>
                    <w:spacing w:before="40" w:after="40"/>
                  </w:pPr>
                  <w:r>
                    <w:t>100</w:t>
                  </w:r>
                  <w:r w:rsidR="0095720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B654BB" w:rsidP="00811B77">
                  <w:pPr>
                    <w:spacing w:before="40" w:after="40"/>
                  </w:pPr>
                  <w:r>
                    <w:t>100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93187A" w:rsidP="00CD4105">
                  <w:pPr>
                    <w:spacing w:before="40" w:after="40"/>
                  </w:pPr>
                  <w:r>
                    <w:t>100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3187A" w:rsidP="00CD4105">
                  <w:pPr>
                    <w:spacing w:before="40" w:after="40"/>
                  </w:pPr>
                  <w:r>
                    <w:t>100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3187A" w:rsidP="00CD4105">
                  <w:pPr>
                    <w:spacing w:before="40" w:after="40"/>
                  </w:pPr>
                  <w:r>
                    <w:t>100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93187A" w:rsidP="004B7939">
                  <w:pPr>
                    <w:spacing w:before="40" w:after="40"/>
                  </w:pPr>
                  <w:r>
                    <w:t>100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93187A" w:rsidP="004B7939">
                  <w:pPr>
                    <w:spacing w:before="40" w:after="40"/>
                  </w:pPr>
                  <w:r>
                    <w:t>100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93187A" w:rsidP="004833A4">
                  <w:pPr>
                    <w:spacing w:before="40" w:after="40"/>
                  </w:pPr>
                  <w:r>
                    <w:t>100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93187A" w:rsidP="004833A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93187A" w:rsidP="004833A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93187A" w:rsidP="004833A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861B9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</w:t>
                  </w:r>
                  <w:r w:rsidR="00861B94">
                    <w:t>Structure</w:t>
                  </w:r>
                  <w:r>
                    <w:t xml:space="preserve">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AF30A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F30AC" w:rsidRDefault="00AF30AC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AF30AC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AF30AC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AF30AC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F30AC" w:rsidRPr="004B7939" w:rsidRDefault="00AF30AC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BC435E" w:rsidP="00BC435E">
                  <w:pPr>
                    <w:spacing w:before="40" w:after="40"/>
                  </w:pPr>
                  <w:r>
                    <w:t xml:space="preserve">[On Schedule] </w:t>
                  </w:r>
                  <w:r w:rsidR="00C77644">
                    <w:t xml:space="preserve"> </w:t>
                  </w:r>
                </w:p>
              </w:tc>
            </w:tr>
            <w:tr w:rsidR="007B1F1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Revised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B1F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4B359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New Title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objective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2C1708" w:rsidP="00C77644">
                  <w:pPr>
                    <w:spacing w:before="40" w:after="40"/>
                  </w:pPr>
                  <w:r>
                    <w:t>100</w:t>
                  </w:r>
                  <w:r w:rsidR="0080091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Project context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2C1708" w:rsidP="00C77644">
                  <w:pPr>
                    <w:spacing w:before="40" w:after="40"/>
                  </w:pPr>
                  <w:r>
                    <w:t>100</w:t>
                  </w:r>
                  <w:r w:rsidR="0080091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Scope and Limitation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2C1708" w:rsidP="00C77644">
                  <w:pPr>
                    <w:spacing w:before="40" w:after="40"/>
                  </w:pPr>
                  <w:r>
                    <w:t>100</w:t>
                  </w:r>
                  <w:r w:rsidR="0080091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Additional Related Literature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93187A" w:rsidP="00C77644">
                  <w:pPr>
                    <w:spacing w:before="40" w:after="40"/>
                  </w:pPr>
                  <w:r>
                    <w:t>9</w:t>
                  </w:r>
                  <w:r w:rsidR="0080091F"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3187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3187A" w:rsidRDefault="0093187A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Revised Introduction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3187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3187A" w:rsidRDefault="0093187A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Downloaded Android Studio</w:t>
                  </w:r>
                </w:p>
              </w:tc>
              <w:tc>
                <w:tcPr>
                  <w:tcW w:w="1250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B654B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B654BB" w:rsidRDefault="00B654BB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 Documentation </w:t>
                  </w:r>
                </w:p>
              </w:tc>
              <w:tc>
                <w:tcPr>
                  <w:tcW w:w="1250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>08/16/17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3187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3187A" w:rsidRDefault="0093187A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Android Studio Proficiency </w:t>
                  </w:r>
                </w:p>
              </w:tc>
              <w:tc>
                <w:tcPr>
                  <w:tcW w:w="1250" w:type="dxa"/>
                  <w:vAlign w:val="top"/>
                </w:tcPr>
                <w:p w:rsidR="0093187A" w:rsidRDefault="00B654BB" w:rsidP="00C77644">
                  <w:pPr>
                    <w:spacing w:before="40" w:after="40"/>
                  </w:pPr>
                  <w:r>
                    <w:t>08/14</w:t>
                  </w:r>
                  <w:r w:rsidR="0093187A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93187A" w:rsidRDefault="00B654BB" w:rsidP="00C77644">
                  <w:pPr>
                    <w:spacing w:before="40" w:after="40"/>
                  </w:pPr>
                  <w:r>
                    <w:t>2</w:t>
                  </w:r>
                  <w:r w:rsidR="0093187A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B654B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B654BB" w:rsidRDefault="00B654BB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Prototype </w:t>
                  </w:r>
                </w:p>
              </w:tc>
              <w:tc>
                <w:tcPr>
                  <w:tcW w:w="1250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>08/16/17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B654B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B654BB" w:rsidRDefault="00B654BB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Put Diagrams on wiki </w:t>
                  </w:r>
                </w:p>
              </w:tc>
              <w:tc>
                <w:tcPr>
                  <w:tcW w:w="1250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>08/16/17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 xml:space="preserve">[Ahead of Schedule] 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4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4"/>
                </w:p>
              </w:tc>
              <w:bookmarkStart w:id="25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5"/>
                </w:p>
                <w:p w:rsidR="004833A4" w:rsidRDefault="004833A4" w:rsidP="008F4C3C"/>
                <w:p w:rsidR="000728AA" w:rsidRDefault="000728AA" w:rsidP="008F4C3C"/>
                <w:p w:rsidR="000728AA" w:rsidRDefault="000728AA" w:rsidP="008F4C3C"/>
                <w:p w:rsidR="000728AA" w:rsidRDefault="000728AA" w:rsidP="008F4C3C"/>
                <w:p w:rsidR="000728AA" w:rsidRDefault="000728AA" w:rsidP="008F4C3C"/>
                <w:p w:rsidR="000728AA" w:rsidRDefault="000728AA" w:rsidP="008F4C3C"/>
                <w:p w:rsidR="000728AA" w:rsidRDefault="000728AA" w:rsidP="008F4C3C"/>
                <w:p w:rsidR="000728AA" w:rsidRDefault="000728AA" w:rsidP="008F4C3C"/>
                <w:p w:rsidR="000728AA" w:rsidRDefault="000728AA" w:rsidP="008F4C3C"/>
                <w:p w:rsidR="000728AA" w:rsidRDefault="000728AA" w:rsidP="008F4C3C"/>
                <w:p w:rsidR="000728AA" w:rsidRDefault="000728AA" w:rsidP="008F4C3C">
                  <w:bookmarkStart w:id="26" w:name="_GoBack"/>
                  <w:bookmarkEnd w:id="26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EB440F" w:rsidP="008F4C3C">
                  <w:pPr>
                    <w:spacing w:before="40" w:after="40"/>
                  </w:pPr>
                  <w:r>
                    <w:t xml:space="preserve">Close </w:t>
                  </w:r>
                </w:p>
              </w:tc>
              <w:tc>
                <w:tcPr>
                  <w:tcW w:w="2806" w:type="dxa"/>
                  <w:vAlign w:val="top"/>
                </w:tcPr>
                <w:p w:rsidR="007872D8" w:rsidRPr="00C13EAB" w:rsidRDefault="00377671" w:rsidP="007872D8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</w:t>
                  </w:r>
                  <w:r w:rsidR="007872D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7872D8" w:rsidRDefault="007872D8" w:rsidP="000728AA">
      <w:pPr>
        <w:spacing w:before="240" w:after="240"/>
      </w:pPr>
    </w:p>
    <w:p w:rsidR="003A1956" w:rsidRDefault="00B654BB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proofErr w:type="spellStart"/>
      <w:r w:rsidR="00F732D0">
        <w:rPr>
          <w:rFonts w:cs="Arial"/>
        </w:rPr>
        <w:t>Cabardo</w:t>
      </w:r>
      <w:proofErr w:type="spellEnd"/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E5C" w:rsidRDefault="00037E5C">
      <w:r>
        <w:separator/>
      </w:r>
    </w:p>
  </w:endnote>
  <w:endnote w:type="continuationSeparator" w:id="0">
    <w:p w:rsidR="00037E5C" w:rsidRDefault="00037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0728AA">
      <w:rPr>
        <w:noProof/>
        <w:sz w:val="18"/>
        <w:szCs w:val="18"/>
      </w:rPr>
      <w:t>8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B654BB">
      <w:rPr>
        <w:noProof/>
        <w:sz w:val="18"/>
        <w:szCs w:val="18"/>
      </w:rPr>
      <w:t>8/14/2017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E5C" w:rsidRDefault="00037E5C">
      <w:r>
        <w:separator/>
      </w:r>
    </w:p>
  </w:footnote>
  <w:footnote w:type="continuationSeparator" w:id="0">
    <w:p w:rsidR="00037E5C" w:rsidRDefault="00037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6484"/>
    <w:rsid w:val="0003155D"/>
    <w:rsid w:val="00033DBD"/>
    <w:rsid w:val="00037E5C"/>
    <w:rsid w:val="0004461F"/>
    <w:rsid w:val="000472CA"/>
    <w:rsid w:val="000508DA"/>
    <w:rsid w:val="00051932"/>
    <w:rsid w:val="00054E75"/>
    <w:rsid w:val="000722CE"/>
    <w:rsid w:val="000728AA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1591"/>
    <w:rsid w:val="001328A3"/>
    <w:rsid w:val="00134E0B"/>
    <w:rsid w:val="0013642E"/>
    <w:rsid w:val="00145E6B"/>
    <w:rsid w:val="001474A1"/>
    <w:rsid w:val="001569E8"/>
    <w:rsid w:val="00160B81"/>
    <w:rsid w:val="00165344"/>
    <w:rsid w:val="00165C78"/>
    <w:rsid w:val="0017020B"/>
    <w:rsid w:val="00182F2D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C1708"/>
    <w:rsid w:val="002D2CE8"/>
    <w:rsid w:val="002D5392"/>
    <w:rsid w:val="002E1753"/>
    <w:rsid w:val="002E63DC"/>
    <w:rsid w:val="0030553D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38F2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359D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47991"/>
    <w:rsid w:val="0056558C"/>
    <w:rsid w:val="00573191"/>
    <w:rsid w:val="00573848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5FD4"/>
    <w:rsid w:val="00767C9D"/>
    <w:rsid w:val="0077250A"/>
    <w:rsid w:val="007770EA"/>
    <w:rsid w:val="00782686"/>
    <w:rsid w:val="007845AF"/>
    <w:rsid w:val="00785011"/>
    <w:rsid w:val="007872D8"/>
    <w:rsid w:val="0079372F"/>
    <w:rsid w:val="00796AE2"/>
    <w:rsid w:val="007B0604"/>
    <w:rsid w:val="007B1F10"/>
    <w:rsid w:val="007B2BE2"/>
    <w:rsid w:val="007B661D"/>
    <w:rsid w:val="007C2733"/>
    <w:rsid w:val="007C31D8"/>
    <w:rsid w:val="007D4179"/>
    <w:rsid w:val="007E2391"/>
    <w:rsid w:val="007E4DDF"/>
    <w:rsid w:val="007E7AB9"/>
    <w:rsid w:val="007F2EC4"/>
    <w:rsid w:val="0080091F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1B94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575C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3187A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D641F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905"/>
    <w:rsid w:val="00A63D1E"/>
    <w:rsid w:val="00A73169"/>
    <w:rsid w:val="00A82D70"/>
    <w:rsid w:val="00A951FF"/>
    <w:rsid w:val="00A96325"/>
    <w:rsid w:val="00A97DE1"/>
    <w:rsid w:val="00AA4564"/>
    <w:rsid w:val="00AB1D59"/>
    <w:rsid w:val="00AB2128"/>
    <w:rsid w:val="00AB650F"/>
    <w:rsid w:val="00AC1680"/>
    <w:rsid w:val="00AE095C"/>
    <w:rsid w:val="00AF0D39"/>
    <w:rsid w:val="00AF30AC"/>
    <w:rsid w:val="00AF3151"/>
    <w:rsid w:val="00AF4C81"/>
    <w:rsid w:val="00B118C0"/>
    <w:rsid w:val="00B120AE"/>
    <w:rsid w:val="00B22714"/>
    <w:rsid w:val="00B25572"/>
    <w:rsid w:val="00B2642B"/>
    <w:rsid w:val="00B325E3"/>
    <w:rsid w:val="00B34BA9"/>
    <w:rsid w:val="00B520C0"/>
    <w:rsid w:val="00B566A3"/>
    <w:rsid w:val="00B654BB"/>
    <w:rsid w:val="00B75410"/>
    <w:rsid w:val="00B8436F"/>
    <w:rsid w:val="00B939FB"/>
    <w:rsid w:val="00B93E15"/>
    <w:rsid w:val="00BA7AF5"/>
    <w:rsid w:val="00BC435E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A24F1"/>
    <w:rsid w:val="00CB3366"/>
    <w:rsid w:val="00CD4105"/>
    <w:rsid w:val="00CF6029"/>
    <w:rsid w:val="00D0286D"/>
    <w:rsid w:val="00D0658C"/>
    <w:rsid w:val="00D234D0"/>
    <w:rsid w:val="00D320DD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FD1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24C6"/>
    <w:rsid w:val="00EA497B"/>
    <w:rsid w:val="00EA4F44"/>
    <w:rsid w:val="00EB440F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810B7C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DA8C0-2462-4C46-8743-C6B5402C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756</TotalTime>
  <Pages>8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student</cp:lastModifiedBy>
  <cp:revision>62</cp:revision>
  <cp:lastPrinted>2004-07-12T06:29:00Z</cp:lastPrinted>
  <dcterms:created xsi:type="dcterms:W3CDTF">2017-06-12T03:57:00Z</dcterms:created>
  <dcterms:modified xsi:type="dcterms:W3CDTF">2017-08-14T18:51:00Z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