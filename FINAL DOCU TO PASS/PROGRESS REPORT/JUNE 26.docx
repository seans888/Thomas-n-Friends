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9688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49688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2642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264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264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2642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2642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264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264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49688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8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7B0604" w:rsidRDefault="007407E0" w:rsidP="003A1956">
      <w:pPr>
        <w:pStyle w:val="Heading2"/>
        <w:spacing w:before="480" w:after="240"/>
      </w:pPr>
      <w:bookmarkStart w:id="29" w:name="_Toc77392560"/>
      <w:r>
        <w:t>Project Status Report Template</w:t>
      </w:r>
      <w:bookmarkEnd w:id="29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0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0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Table, Use Case Diagram,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10%</w:t>
                  </w:r>
                  <w:bookmarkStart w:id="31" w:name="_GoBack"/>
                  <w:bookmarkEnd w:id="31"/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19"/>
                <w:p w:rsidR="00D6695C" w:rsidRDefault="00F22B07" w:rsidP="00D6695C">
                  <w:r>
                    <w:lastRenderedPageBreak/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7"/>
                </w:p>
                <w:bookmarkStart w:id="3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8"/>
                </w:p>
                <w:bookmarkStart w:id="3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9"/>
                </w:p>
                <w:bookmarkStart w:id="4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0"/>
                </w:p>
                <w:bookmarkStart w:id="4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1"/>
                </w:p>
                <w:bookmarkStart w:id="4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3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4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4"/>
                </w:p>
                <w:bookmarkStart w:id="45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5"/>
                </w:p>
                <w:bookmarkStart w:id="46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6"/>
                </w:p>
                <w:bookmarkStart w:id="47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7"/>
                </w:p>
                <w:bookmarkStart w:id="48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8"/>
                </w:p>
                <w:bookmarkStart w:id="49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9"/>
                </w:p>
                <w:bookmarkStart w:id="50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0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9688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1" w:name="_Toc527953323"/>
      <w:bookmarkStart w:id="52" w:name="_Toc67755745"/>
      <w:bookmarkStart w:id="5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4" w:name="_Toc527953324"/>
      <w:bookmarkEnd w:id="51"/>
      <w:r w:rsidR="00E37DB8" w:rsidRPr="00A951FF">
        <w:rPr>
          <w:sz w:val="26"/>
          <w:szCs w:val="26"/>
        </w:rPr>
        <w:t>PPROVALS</w:t>
      </w:r>
      <w:bookmarkEnd w:id="52"/>
      <w:bookmarkEnd w:id="5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96886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4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96886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42B" w:rsidRDefault="00B2642B">
      <w:r>
        <w:separator/>
      </w:r>
    </w:p>
  </w:endnote>
  <w:endnote w:type="continuationSeparator" w:id="0">
    <w:p w:rsidR="00B2642B" w:rsidRDefault="00B2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96886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96886">
      <w:rPr>
        <w:noProof/>
        <w:sz w:val="18"/>
        <w:szCs w:val="18"/>
      </w:rPr>
      <w:t>6/26/2017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42B" w:rsidRDefault="00B2642B">
      <w:r>
        <w:separator/>
      </w:r>
    </w:p>
  </w:footnote>
  <w:footnote w:type="continuationSeparator" w:id="0">
    <w:p w:rsidR="00B2642B" w:rsidRDefault="00B26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05329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636</TotalTime>
  <Pages>7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17</cp:revision>
  <cp:lastPrinted>2004-07-12T06:29:00Z</cp:lastPrinted>
  <dcterms:created xsi:type="dcterms:W3CDTF">2017-06-12T03:57:00Z</dcterms:created>
  <dcterms:modified xsi:type="dcterms:W3CDTF">2017-06-26T13:29:00Z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