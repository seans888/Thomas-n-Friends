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F665EF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>
        <w:rPr>
          <w:rFonts w:cs="Arial"/>
          <w:b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The Effect of Palmar Hyperhidrosis on Smartphone Usage in Metro Manila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F665EF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CORONEL, </w:t>
            </w:r>
            <w:proofErr w:type="spellStart"/>
            <w:r>
              <w:rPr>
                <w:rFonts w:cs="Arial"/>
                <w:sz w:val="20"/>
              </w:rPr>
              <w:t>Sherine</w:t>
            </w:r>
            <w:proofErr w:type="spellEnd"/>
            <w:r>
              <w:rPr>
                <w:rFonts w:cs="Arial"/>
                <w:sz w:val="20"/>
              </w:rPr>
              <w:t xml:space="preserve">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LLANTOS, </w:t>
            </w:r>
            <w:proofErr w:type="spellStart"/>
            <w:r>
              <w:rPr>
                <w:rFonts w:cs="Arial"/>
                <w:sz w:val="20"/>
              </w:rPr>
              <w:t>Joneil</w:t>
            </w:r>
            <w:proofErr w:type="spellEnd"/>
            <w:r>
              <w:rPr>
                <w:rFonts w:cs="Arial"/>
                <w:sz w:val="20"/>
              </w:rPr>
              <w:t xml:space="preserve">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</w:t>
            </w:r>
          </w:p>
        </w:tc>
        <w:tc>
          <w:tcPr>
            <w:tcW w:w="4140" w:type="dxa"/>
          </w:tcPr>
          <w:p w:rsidR="007845AF" w:rsidRPr="003557E7" w:rsidRDefault="006C039B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Add Milestone deliverables (Milestone 1)  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F9133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F9133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F9133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F9133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F9133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F9133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F9133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Start w:id="19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19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F665EF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bookmarkStart w:id="22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2"/>
    </w:p>
    <w:bookmarkStart w:id="23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p w:rsidR="0020544A" w:rsidRPr="00844E0A" w:rsidRDefault="002013E1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bookmarkStart w:id="24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4"/>
    </w:p>
    <w:bookmarkStart w:id="25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6"/>
    </w:p>
    <w:bookmarkStart w:id="27" w:name="Text8"/>
    <w:p w:rsidR="00377671" w:rsidRDefault="00662197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7"/>
    </w:p>
    <w:p w:rsidR="00D916B6" w:rsidRPr="00377671" w:rsidRDefault="00377671" w:rsidP="00377671">
      <w:pPr>
        <w:pStyle w:val="SectionedBullet"/>
        <w:tabs>
          <w:tab w:val="clear" w:pos="363"/>
        </w:tabs>
        <w:ind w:left="993" w:hanging="426"/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bookmarkStart w:id="28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p w:rsidR="007B0604" w:rsidRDefault="007407E0" w:rsidP="003A1956">
      <w:pPr>
        <w:pStyle w:val="Heading2"/>
        <w:spacing w:before="480" w:after="240"/>
      </w:pPr>
      <w:bookmarkStart w:id="29" w:name="_Toc77392560"/>
      <w:r>
        <w:t>Project Status Report Template</w:t>
      </w:r>
      <w:bookmarkEnd w:id="29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>
              <w:rPr>
                <w:b w:val="0"/>
              </w:rPr>
              <w:t xml:space="preserve"> </w:t>
            </w: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bookmarkStart w:id="30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30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6A463D" w:rsidRDefault="005F7DD6" w:rsidP="00811B77">
                  <w:pPr>
                    <w:spacing w:before="40" w:after="40"/>
                  </w:pPr>
                  <w:r w:rsidRPr="006A463D">
                    <w:fldChar w:fldCharType="begin"/>
                  </w:r>
                  <w:r w:rsidRPr="006A463D">
                    <w:instrText xml:space="preserve"> MACROBUTTON  DoFieldClick [On Schedule]</w:instrText>
                  </w:r>
                  <w:r w:rsidRPr="006A463D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6A463D" w:rsidP="00CD4105">
                  <w:pPr>
                    <w:spacing w:before="40" w:after="40"/>
                  </w:pPr>
                  <w:r w:rsidRPr="006A463D">
                    <w:t>[Ahead of Schedule]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A463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</w:t>
                  </w:r>
                  <w:r w:rsidR="00165344">
                    <w:t xml:space="preserve">roject topic consultation with the Director of Computer Science, Mr. Ernesto B. </w:t>
                  </w:r>
                  <w:proofErr w:type="spellStart"/>
                  <w:r w:rsidR="00165344">
                    <w:t>Boydon</w:t>
                  </w:r>
                  <w:proofErr w:type="spellEnd"/>
                  <w:r w:rsidR="00165344">
                    <w:t>.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3A140A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1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1"/>
                </w:p>
              </w:tc>
              <w:bookmarkStart w:id="32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[Replace this text with a brief description of any changes to the project schedule </w:t>
                  </w:r>
                  <w:r>
                    <w:rPr>
                      <w:noProof/>
                    </w:rPr>
                    <w:lastRenderedPageBreak/>
                    <w:t>required as a result of the amended milestone(s).]</w:t>
                  </w:r>
                  <w:r>
                    <w:fldChar w:fldCharType="end"/>
                  </w:r>
                  <w:bookmarkEnd w:id="32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lastRenderedPageBreak/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3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3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4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4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5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5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77671" w:rsidP="00377671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Possibility of Topic Change due to the topic being more </w:t>
                  </w:r>
                  <w:r w:rsidR="006A463D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focused </w:t>
                  </w: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on the field of Medical Engineering rather than Computer Science</w:t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6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36"/>
                </w:p>
                <w:bookmarkStart w:id="37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37"/>
                </w:p>
                <w:bookmarkStart w:id="38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38"/>
                </w:p>
                <w:bookmarkStart w:id="39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39"/>
                </w:p>
                <w:bookmarkStart w:id="40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0"/>
                </w:p>
                <w:bookmarkStart w:id="41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1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2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2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3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3"/>
                </w:p>
                <w:bookmarkStart w:id="44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4"/>
                </w:p>
                <w:bookmarkStart w:id="45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5"/>
                </w:p>
                <w:bookmarkStart w:id="46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46"/>
                </w:p>
                <w:bookmarkStart w:id="47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47"/>
                </w:p>
                <w:bookmarkStart w:id="48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48"/>
                </w:p>
                <w:bookmarkStart w:id="49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49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F665EF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0" w:name="_Toc527953323"/>
      <w:bookmarkStart w:id="51" w:name="_Toc67755745"/>
      <w:bookmarkStart w:id="52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3" w:name="_Toc527953324"/>
      <w:bookmarkEnd w:id="50"/>
      <w:r w:rsidR="00E37DB8" w:rsidRPr="00A951FF">
        <w:rPr>
          <w:sz w:val="26"/>
          <w:szCs w:val="26"/>
        </w:rPr>
        <w:t>PPROVALS</w:t>
      </w:r>
      <w:bookmarkEnd w:id="51"/>
      <w:bookmarkEnd w:id="52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</w:p>
    <w:p w:rsidR="008E1BD5" w:rsidRDefault="008E1BD5" w:rsidP="008E1BD5">
      <w:r>
        <w:rPr>
          <w:rFonts w:cs="Arial"/>
        </w:rPr>
        <w:tab/>
      </w:r>
      <w:r>
        <w:rPr>
          <w:rFonts w:cs="Arial"/>
        </w:rPr>
        <w:tab/>
      </w:r>
      <w:bookmarkStart w:id="54" w:name="_GoBack"/>
      <w:r w:rsidR="00F665EF">
        <w:t xml:space="preserve">Marc Adrian P. Jimenez </w:t>
      </w:r>
    </w:p>
    <w:p w:rsidR="00F368AF" w:rsidRPr="00160B81" w:rsidRDefault="00F368AF" w:rsidP="008E1BD5">
      <w:r>
        <w:tab/>
      </w:r>
      <w:r>
        <w:tab/>
        <w:t>Project Manager</w:t>
      </w:r>
    </w:p>
    <w:bookmarkEnd w:id="54"/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F665EF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5" w:name="_Toc67755746"/>
      <w:bookmarkStart w:id="56" w:name="_Toc77392562"/>
      <w:r w:rsidRPr="00A951FF">
        <w:rPr>
          <w:sz w:val="26"/>
          <w:szCs w:val="26"/>
        </w:rPr>
        <w:lastRenderedPageBreak/>
        <w:t>APPENDICES</w:t>
      </w:r>
      <w:bookmarkEnd w:id="53"/>
      <w:bookmarkEnd w:id="55"/>
      <w:bookmarkEnd w:id="56"/>
    </w:p>
    <w:p w:rsidR="00C27667" w:rsidRDefault="00D7046C" w:rsidP="003A1956">
      <w:pPr>
        <w:pStyle w:val="Heading2"/>
        <w:spacing w:before="480" w:after="240"/>
      </w:pPr>
      <w:bookmarkStart w:id="57" w:name="_Toc67755747"/>
      <w:bookmarkStart w:id="58" w:name="_Toc77392563"/>
      <w:r>
        <w:t>Document Guidelines</w:t>
      </w:r>
      <w:bookmarkEnd w:id="57"/>
      <w:bookmarkEnd w:id="58"/>
    </w:p>
    <w:p w:rsidR="00160B81" w:rsidRPr="003A1956" w:rsidRDefault="00160B81" w:rsidP="00160B81">
      <w:pPr>
        <w:ind w:left="590"/>
        <w:rPr>
          <w:rFonts w:cs="Arial"/>
        </w:rPr>
      </w:pPr>
      <w:bookmarkStart w:id="59" w:name="Omitted"/>
      <w:bookmarkStart w:id="60" w:name="_Project_Charter_Document_Sections_O"/>
      <w:bookmarkStart w:id="61" w:name="_Project_Quality_Plan_Sections_Omitt"/>
      <w:bookmarkStart w:id="62" w:name="_Toc527953329"/>
      <w:bookmarkStart w:id="63" w:name="_Toc67755752"/>
      <w:bookmarkEnd w:id="59"/>
      <w:bookmarkEnd w:id="60"/>
      <w:bookmarkEnd w:id="61"/>
    </w:p>
    <w:p w:rsidR="002D5392" w:rsidRDefault="00C27667" w:rsidP="003A1956">
      <w:pPr>
        <w:pStyle w:val="Heading2"/>
        <w:spacing w:before="480" w:after="240"/>
      </w:pPr>
      <w:bookmarkStart w:id="64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2"/>
      <w:bookmarkEnd w:id="63"/>
      <w:bookmarkEnd w:id="64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F665EF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339" w:rsidRDefault="00F91339">
      <w:r>
        <w:separator/>
      </w:r>
    </w:p>
  </w:endnote>
  <w:endnote w:type="continuationSeparator" w:id="0">
    <w:p w:rsidR="00F91339" w:rsidRDefault="00F91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F368AF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F665EF">
      <w:rPr>
        <w:noProof/>
        <w:sz w:val="18"/>
        <w:szCs w:val="18"/>
      </w:rPr>
      <w:t>9/3/2017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339" w:rsidRDefault="00F91339">
      <w:r>
        <w:separator/>
      </w:r>
    </w:p>
  </w:footnote>
  <w:footnote w:type="continuationSeparator" w:id="0">
    <w:p w:rsidR="00F91339" w:rsidRDefault="00F91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344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E3FFB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463D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2733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20C0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7740E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8AF"/>
    <w:rsid w:val="00F36D60"/>
    <w:rsid w:val="00F471B3"/>
    <w:rsid w:val="00F51096"/>
    <w:rsid w:val="00F51538"/>
    <w:rsid w:val="00F57B50"/>
    <w:rsid w:val="00F6180C"/>
    <w:rsid w:val="00F61DD2"/>
    <w:rsid w:val="00F6357F"/>
    <w:rsid w:val="00F665EF"/>
    <w:rsid w:val="00F677E1"/>
    <w:rsid w:val="00F737D0"/>
    <w:rsid w:val="00F80B2D"/>
    <w:rsid w:val="00F84701"/>
    <w:rsid w:val="00F91339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9BD81BA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630</TotalTime>
  <Pages>7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jfdelacruz@student.apc.edu.ph</cp:lastModifiedBy>
  <cp:revision>18</cp:revision>
  <cp:lastPrinted>2004-07-12T06:29:00Z</cp:lastPrinted>
  <dcterms:created xsi:type="dcterms:W3CDTF">2017-06-12T03:57:00Z</dcterms:created>
  <dcterms:modified xsi:type="dcterms:W3CDTF">2017-09-03T15:50:00Z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