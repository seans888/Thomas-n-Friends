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936E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1936E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04F5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04F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04F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04F5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04F5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04F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04F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1936E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1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1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r w:rsidR="0068758D">
                    <w:t xml:space="preserve">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7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7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8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8"/>
                </w:p>
                <w:bookmarkStart w:id="39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9"/>
                </w:p>
                <w:bookmarkStart w:id="40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0"/>
                </w:p>
                <w:bookmarkStart w:id="41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1"/>
                </w:p>
                <w:bookmarkStart w:id="42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2"/>
                </w:p>
                <w:bookmarkStart w:id="43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4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4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5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5"/>
                </w:p>
                <w:bookmarkStart w:id="46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6"/>
                </w:p>
                <w:bookmarkStart w:id="47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7"/>
                </w:p>
                <w:bookmarkStart w:id="48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8"/>
                </w:p>
                <w:bookmarkStart w:id="49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9"/>
                </w:p>
                <w:bookmarkStart w:id="50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0"/>
                </w:p>
                <w:bookmarkStart w:id="51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1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936E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2" w:name="_Toc527953323"/>
      <w:bookmarkStart w:id="53" w:name="_Toc67755745"/>
      <w:bookmarkStart w:id="5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5" w:name="_Toc527953324"/>
      <w:bookmarkEnd w:id="52"/>
      <w:r w:rsidR="00E37DB8" w:rsidRPr="00A951FF">
        <w:rPr>
          <w:sz w:val="26"/>
          <w:szCs w:val="26"/>
        </w:rPr>
        <w:t>PPROVALS</w:t>
      </w:r>
      <w:bookmarkEnd w:id="53"/>
      <w:bookmarkEnd w:id="54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bookmarkStart w:id="56" w:name="_GoBack"/>
      <w:bookmarkEnd w:id="56"/>
    </w:p>
    <w:p w:rsidR="001936E9" w:rsidRDefault="008E1BD5" w:rsidP="008E1BD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1936E9">
        <w:rPr>
          <w:rFonts w:cs="Arial"/>
        </w:rPr>
        <w:t>Marc Adrian P. Jimenez</w:t>
      </w:r>
    </w:p>
    <w:p w:rsidR="008E1BD5" w:rsidRPr="00160B81" w:rsidRDefault="008E1BD5" w:rsidP="001936E9">
      <w:pPr>
        <w:ind w:left="72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936E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7" w:name="_Toc67755746"/>
      <w:bookmarkStart w:id="58" w:name="_Toc77392562"/>
      <w:r w:rsidRPr="00A951FF">
        <w:rPr>
          <w:sz w:val="26"/>
          <w:szCs w:val="26"/>
        </w:rPr>
        <w:lastRenderedPageBreak/>
        <w:t>APPENDICES</w:t>
      </w:r>
      <w:bookmarkEnd w:id="55"/>
      <w:bookmarkEnd w:id="57"/>
      <w:bookmarkEnd w:id="58"/>
    </w:p>
    <w:p w:rsidR="00C27667" w:rsidRDefault="00D7046C" w:rsidP="003A1956">
      <w:pPr>
        <w:pStyle w:val="Heading2"/>
        <w:spacing w:before="480" w:after="240"/>
      </w:pPr>
      <w:bookmarkStart w:id="59" w:name="_Toc67755747"/>
      <w:bookmarkStart w:id="60" w:name="_Toc77392563"/>
      <w:r>
        <w:t>Document Guidelines</w:t>
      </w:r>
      <w:bookmarkEnd w:id="59"/>
      <w:bookmarkEnd w:id="60"/>
    </w:p>
    <w:p w:rsidR="00160B81" w:rsidRPr="003A1956" w:rsidRDefault="00160B81" w:rsidP="00160B81">
      <w:pPr>
        <w:ind w:left="590"/>
        <w:rPr>
          <w:rFonts w:cs="Arial"/>
        </w:rPr>
      </w:pPr>
      <w:bookmarkStart w:id="61" w:name="Omitted"/>
      <w:bookmarkStart w:id="62" w:name="_Project_Charter_Document_Sections_O"/>
      <w:bookmarkStart w:id="63" w:name="_Project_Quality_Plan_Sections_Omitt"/>
      <w:bookmarkStart w:id="64" w:name="_Toc527953329"/>
      <w:bookmarkStart w:id="65" w:name="_Toc67755752"/>
      <w:bookmarkEnd w:id="61"/>
      <w:bookmarkEnd w:id="62"/>
      <w:bookmarkEnd w:id="63"/>
    </w:p>
    <w:p w:rsidR="002D5392" w:rsidRDefault="00C27667" w:rsidP="003A1956">
      <w:pPr>
        <w:pStyle w:val="Heading2"/>
        <w:spacing w:before="480" w:after="240"/>
      </w:pPr>
      <w:bookmarkStart w:id="6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4"/>
      <w:bookmarkEnd w:id="65"/>
      <w:bookmarkEnd w:id="6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936E9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57" w:rsidRDefault="00104F57">
      <w:r>
        <w:separator/>
      </w:r>
    </w:p>
  </w:endnote>
  <w:endnote w:type="continuationSeparator" w:id="0">
    <w:p w:rsidR="00104F57" w:rsidRDefault="0010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936E9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936E9">
      <w:rPr>
        <w:noProof/>
        <w:sz w:val="18"/>
        <w:szCs w:val="18"/>
      </w:rPr>
      <w:t>9/3/2017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57" w:rsidRDefault="00104F57">
      <w:r>
        <w:separator/>
      </w:r>
    </w:p>
  </w:footnote>
  <w:footnote w:type="continuationSeparator" w:id="0">
    <w:p w:rsidR="00104F57" w:rsidRDefault="0010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04F5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6E9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5A6476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605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jfdelacruz@student.apc.edu.ph</cp:lastModifiedBy>
  <cp:revision>4</cp:revision>
  <cp:lastPrinted>2004-07-12T06:29:00Z</cp:lastPrinted>
  <dcterms:created xsi:type="dcterms:W3CDTF">2017-06-12T03:57:00Z</dcterms:created>
  <dcterms:modified xsi:type="dcterms:W3CDTF">2017-09-03T15:52:00Z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