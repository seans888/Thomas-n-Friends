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D11565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 xml:space="preserve">Non-Invasive </w:t>
      </w:r>
      <w:proofErr w:type="spellStart"/>
      <w:r w:rsidR="00AB2128">
        <w:rPr>
          <w:rFonts w:cs="Arial"/>
          <w:sz w:val="22"/>
        </w:rPr>
        <w:t>Sudomotor</w:t>
      </w:r>
      <w:proofErr w:type="spellEnd"/>
      <w:r w:rsidR="00AB2128">
        <w:rPr>
          <w:rFonts w:cs="Arial"/>
          <w:sz w:val="22"/>
        </w:rPr>
        <w:t xml:space="preserve">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D11565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D1156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11565" w:rsidRDefault="00D115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D11565" w:rsidRDefault="00D115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D11565" w:rsidRDefault="00D1156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</w:t>
            </w:r>
          </w:p>
        </w:tc>
        <w:tc>
          <w:tcPr>
            <w:tcW w:w="4140" w:type="dxa"/>
          </w:tcPr>
          <w:p w:rsidR="00D11565" w:rsidRDefault="00D11565" w:rsidP="00D1156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  <w:p w:rsidR="00D11565" w:rsidRDefault="00D11565" w:rsidP="00D11565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</w:t>
            </w:r>
          </w:p>
          <w:p w:rsidR="00D11565" w:rsidRDefault="00D11565" w:rsidP="00D11565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</w:t>
            </w:r>
          </w:p>
          <w:p w:rsidR="00D11565" w:rsidRDefault="00D11565" w:rsidP="00D11565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</w:t>
            </w:r>
          </w:p>
          <w:p w:rsidR="00D11565" w:rsidRDefault="00D11565" w:rsidP="00D11565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Class</w:t>
            </w:r>
          </w:p>
          <w:p w:rsidR="00D11565" w:rsidRDefault="00D11565" w:rsidP="00D11565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</w:t>
            </w:r>
          </w:p>
          <w:p w:rsidR="00D11565" w:rsidRDefault="00D11565" w:rsidP="00D11565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</w:t>
            </w:r>
          </w:p>
          <w:p w:rsidR="00D11565" w:rsidRDefault="00D11565" w:rsidP="00D11565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Chart</w:t>
            </w:r>
          </w:p>
          <w:p w:rsidR="00E71D9E" w:rsidRPr="00E71D9E" w:rsidRDefault="00D11565" w:rsidP="00E71D9E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</w:t>
            </w:r>
          </w:p>
        </w:tc>
      </w:tr>
      <w:tr w:rsidR="00E71D9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71D9E" w:rsidRDefault="00E71D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E71D9E" w:rsidRDefault="00E71D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E71D9E" w:rsidRDefault="00E71D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E71D9E" w:rsidRDefault="00E71D9E" w:rsidP="00D1156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Diagram, Sequence Diagram, State Diagram, &amp; State Chart Diagram Tweaks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F3B9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F3B9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F3B9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F3B9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F3B9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F3B9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F3B9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D11565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p w:rsidR="0020544A" w:rsidRPr="003A1956" w:rsidRDefault="00D11565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 of the Project</w:t>
      </w:r>
    </w:p>
    <w:p w:rsidR="0020544A" w:rsidRPr="00844E0A" w:rsidRDefault="002013E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bookmarkStart w:id="23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3"/>
    </w:p>
    <w:bookmarkStart w:id="24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p w:rsidR="00D11565" w:rsidRDefault="00D11565" w:rsidP="00D11565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Budget Report</w:t>
      </w:r>
    </w:p>
    <w:p w:rsidR="00D11565" w:rsidRPr="00D11565" w:rsidRDefault="00D11565" w:rsidP="00D11565">
      <w:pPr>
        <w:pStyle w:val="SectionedBullet"/>
        <w:numPr>
          <w:ilvl w:val="0"/>
          <w:numId w:val="16"/>
        </w:numPr>
      </w:pPr>
      <w:r>
        <w:rPr>
          <w:rFonts w:ascii="Arial" w:hAnsi="Arial" w:cs="Arial"/>
          <w:sz w:val="20"/>
          <w:szCs w:val="20"/>
        </w:rPr>
        <w:t>None</w:t>
      </w:r>
    </w:p>
    <w:bookmarkStart w:id="25" w:name="Text8"/>
    <w:p w:rsidR="00377671" w:rsidRDefault="00662197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5"/>
    </w:p>
    <w:p w:rsidR="00D11565" w:rsidRPr="00D11565" w:rsidRDefault="00D11565" w:rsidP="00D11565">
      <w:pPr>
        <w:pStyle w:val="SectionedBullet"/>
        <w:numPr>
          <w:ilvl w:val="0"/>
          <w:numId w:val="15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D11565" w:rsidRDefault="00D11565" w:rsidP="00377671">
      <w:pPr>
        <w:pStyle w:val="SectionedBullet"/>
        <w:tabs>
          <w:tab w:val="clear" w:pos="363"/>
        </w:tabs>
        <w:ind w:left="993" w:hanging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Issues</w:t>
      </w:r>
    </w:p>
    <w:p w:rsidR="00D916B6" w:rsidRPr="00377671" w:rsidRDefault="00377671" w:rsidP="00D11565">
      <w:pPr>
        <w:pStyle w:val="SectionedBullet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bookmarkStart w:id="26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6"/>
    </w:p>
    <w:p w:rsidR="007B0604" w:rsidRDefault="007407E0" w:rsidP="003A1956">
      <w:pPr>
        <w:pStyle w:val="Heading2"/>
        <w:spacing w:before="480" w:after="240"/>
      </w:pPr>
      <w:bookmarkStart w:id="27" w:name="_Toc77392560"/>
      <w:r>
        <w:t>Project Status Report Template</w:t>
      </w:r>
      <w:bookmarkEnd w:id="27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8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8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11565" w:rsidP="00CD4105">
                  <w:pPr>
                    <w:spacing w:before="40" w:after="40"/>
                  </w:pPr>
                  <w:r>
                    <w:t>95</w:t>
                  </w:r>
                  <w:r w:rsidR="0095720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Table, Use Case Diagram, 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D11565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11565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71D9E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E71D9E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Pr="00C13EAB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Pr="00C13EAB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Pr="00C13EAB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Pr="00C13EAB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Pr="00C13EAB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Pr="00C13EAB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Pr="00C13EAB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10</w:t>
                  </w:r>
                  <w:r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Pr="00C13EAB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Pr="00C13EAB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Pr="00C13EAB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 Chart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Pr="00C13EAB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1D9E" w:rsidRPr="00C13EAB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1D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1D9E" w:rsidRPr="00C13EAB" w:rsidRDefault="00E71D9E" w:rsidP="00E71D9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E71D9E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1D9E" w:rsidRPr="00C13EAB" w:rsidRDefault="00E71D9E" w:rsidP="00E71D9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9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9"/>
                </w:p>
              </w:tc>
              <w:bookmarkStart w:id="30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0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1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1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2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2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3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3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4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4"/>
                </w:p>
                <w:bookmarkStart w:id="35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5"/>
                </w:p>
                <w:bookmarkStart w:id="36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6"/>
                </w:p>
                <w:bookmarkStart w:id="37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7"/>
                </w:p>
                <w:bookmarkStart w:id="38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8"/>
                </w:p>
                <w:bookmarkStart w:id="39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9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0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0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1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1"/>
                </w:p>
                <w:bookmarkStart w:id="42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2"/>
                </w:p>
                <w:bookmarkStart w:id="43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3"/>
                </w:p>
                <w:bookmarkStart w:id="44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4"/>
                </w:p>
                <w:bookmarkStart w:id="45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5"/>
                </w:p>
                <w:bookmarkStart w:id="46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6"/>
                </w:p>
                <w:bookmarkStart w:id="47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47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D11565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8" w:name="_Toc527953323"/>
      <w:bookmarkStart w:id="49" w:name="_Toc67755745"/>
      <w:bookmarkStart w:id="50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1" w:name="_Toc527953324"/>
      <w:bookmarkEnd w:id="48"/>
      <w:r w:rsidR="00E37DB8" w:rsidRPr="00A951FF">
        <w:rPr>
          <w:sz w:val="26"/>
          <w:szCs w:val="26"/>
        </w:rPr>
        <w:t>PPROVALS</w:t>
      </w:r>
      <w:bookmarkEnd w:id="49"/>
      <w:bookmarkEnd w:id="50"/>
    </w:p>
    <w:p w:rsidR="00400E86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400E86">
        <w:br/>
      </w:r>
      <w:r w:rsidR="00400E86">
        <w:tab/>
      </w:r>
      <w:r w:rsidR="00400E86">
        <w:tab/>
        <w:t>Marc Adrian Jimenez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400E86">
        <w:br/>
      </w:r>
      <w:r w:rsidR="00400E86">
        <w:tab/>
      </w:r>
      <w:r w:rsidR="00400E86">
        <w:tab/>
        <w:t xml:space="preserve">Sir Jayvee </w:t>
      </w:r>
      <w:proofErr w:type="spellStart"/>
      <w:r w:rsidR="00400E86">
        <w:t>Cabardo</w:t>
      </w:r>
      <w:proofErr w:type="spellEnd"/>
    </w:p>
    <w:p w:rsidR="00160B81" w:rsidRPr="00243C07" w:rsidRDefault="00963A8A" w:rsidP="00243C07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  <w:bookmarkStart w:id="52" w:name="_GoBack"/>
      <w:bookmarkEnd w:id="52"/>
    </w:p>
    <w:p w:rsidR="003A1956" w:rsidRDefault="00D11565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3" w:name="_Toc67755746"/>
      <w:bookmarkStart w:id="54" w:name="_Toc77392562"/>
      <w:r w:rsidRPr="00A951FF">
        <w:rPr>
          <w:sz w:val="26"/>
          <w:szCs w:val="26"/>
        </w:rPr>
        <w:lastRenderedPageBreak/>
        <w:t>APPENDICES</w:t>
      </w:r>
      <w:bookmarkEnd w:id="51"/>
      <w:bookmarkEnd w:id="53"/>
      <w:bookmarkEnd w:id="54"/>
    </w:p>
    <w:p w:rsidR="00C27667" w:rsidRDefault="00D7046C" w:rsidP="003A1956">
      <w:pPr>
        <w:pStyle w:val="Heading2"/>
        <w:spacing w:before="480" w:after="240"/>
      </w:pPr>
      <w:bookmarkStart w:id="55" w:name="_Toc67755747"/>
      <w:bookmarkStart w:id="56" w:name="_Toc77392563"/>
      <w:r>
        <w:t>Document Guidelines</w:t>
      </w:r>
      <w:bookmarkEnd w:id="55"/>
      <w:bookmarkEnd w:id="56"/>
    </w:p>
    <w:p w:rsidR="00160B81" w:rsidRPr="003A1956" w:rsidRDefault="00160B81" w:rsidP="00160B81">
      <w:pPr>
        <w:ind w:left="590"/>
        <w:rPr>
          <w:rFonts w:cs="Arial"/>
        </w:rPr>
      </w:pPr>
      <w:bookmarkStart w:id="57" w:name="Omitted"/>
      <w:bookmarkStart w:id="58" w:name="_Project_Charter_Document_Sections_O"/>
      <w:bookmarkStart w:id="59" w:name="_Project_Quality_Plan_Sections_Omitt"/>
      <w:bookmarkStart w:id="60" w:name="_Toc527953329"/>
      <w:bookmarkStart w:id="61" w:name="_Toc67755752"/>
      <w:bookmarkEnd w:id="57"/>
      <w:bookmarkEnd w:id="58"/>
      <w:bookmarkEnd w:id="59"/>
    </w:p>
    <w:p w:rsidR="002D5392" w:rsidRDefault="00C27667" w:rsidP="003A1956">
      <w:pPr>
        <w:pStyle w:val="Heading2"/>
        <w:spacing w:before="480" w:after="240"/>
      </w:pPr>
      <w:bookmarkStart w:id="6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0"/>
      <w:bookmarkEnd w:id="61"/>
      <w:bookmarkEnd w:id="62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D11565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B9D" w:rsidRDefault="009F3B9D">
      <w:r>
        <w:separator/>
      </w:r>
    </w:p>
  </w:endnote>
  <w:endnote w:type="continuationSeparator" w:id="0">
    <w:p w:rsidR="009F3B9D" w:rsidRDefault="009F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243C07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11565">
      <w:rPr>
        <w:noProof/>
        <w:sz w:val="18"/>
        <w:szCs w:val="18"/>
      </w:rPr>
      <w:t>7/9/2017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B9D" w:rsidRDefault="009F3B9D">
      <w:r>
        <w:separator/>
      </w:r>
    </w:p>
  </w:footnote>
  <w:footnote w:type="continuationSeparator" w:id="0">
    <w:p w:rsidR="009F3B9D" w:rsidRDefault="009F3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9F70C4D"/>
    <w:multiLevelType w:val="hybridMultilevel"/>
    <w:tmpl w:val="C50E28B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6E523F"/>
    <w:multiLevelType w:val="hybridMultilevel"/>
    <w:tmpl w:val="E7E6263A"/>
    <w:lvl w:ilvl="0" w:tplc="3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F5746EA"/>
    <w:multiLevelType w:val="hybridMultilevel"/>
    <w:tmpl w:val="F9AE53BC"/>
    <w:lvl w:ilvl="0" w:tplc="3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FC549C2"/>
    <w:multiLevelType w:val="hybridMultilevel"/>
    <w:tmpl w:val="93525D4E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4376D5"/>
    <w:multiLevelType w:val="hybridMultilevel"/>
    <w:tmpl w:val="49F830E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50227076"/>
    <w:multiLevelType w:val="hybridMultilevel"/>
    <w:tmpl w:val="54022AC4"/>
    <w:lvl w:ilvl="0" w:tplc="3409000F">
      <w:start w:val="1"/>
      <w:numFmt w:val="decimal"/>
      <w:lvlText w:val="%1."/>
      <w:lvlJc w:val="left"/>
      <w:pPr>
        <w:ind w:left="723" w:hanging="360"/>
      </w:pPr>
    </w:lvl>
    <w:lvl w:ilvl="1" w:tplc="34090019" w:tentative="1">
      <w:start w:val="1"/>
      <w:numFmt w:val="lowerLetter"/>
      <w:lvlText w:val="%2."/>
      <w:lvlJc w:val="left"/>
      <w:pPr>
        <w:ind w:left="1443" w:hanging="360"/>
      </w:pPr>
    </w:lvl>
    <w:lvl w:ilvl="2" w:tplc="3409001B" w:tentative="1">
      <w:start w:val="1"/>
      <w:numFmt w:val="lowerRoman"/>
      <w:lvlText w:val="%3."/>
      <w:lvlJc w:val="right"/>
      <w:pPr>
        <w:ind w:left="2163" w:hanging="180"/>
      </w:pPr>
    </w:lvl>
    <w:lvl w:ilvl="3" w:tplc="3409000F" w:tentative="1">
      <w:start w:val="1"/>
      <w:numFmt w:val="decimal"/>
      <w:lvlText w:val="%4."/>
      <w:lvlJc w:val="left"/>
      <w:pPr>
        <w:ind w:left="2883" w:hanging="360"/>
      </w:pPr>
    </w:lvl>
    <w:lvl w:ilvl="4" w:tplc="34090019" w:tentative="1">
      <w:start w:val="1"/>
      <w:numFmt w:val="lowerLetter"/>
      <w:lvlText w:val="%5."/>
      <w:lvlJc w:val="left"/>
      <w:pPr>
        <w:ind w:left="3603" w:hanging="360"/>
      </w:pPr>
    </w:lvl>
    <w:lvl w:ilvl="5" w:tplc="3409001B" w:tentative="1">
      <w:start w:val="1"/>
      <w:numFmt w:val="lowerRoman"/>
      <w:lvlText w:val="%6."/>
      <w:lvlJc w:val="right"/>
      <w:pPr>
        <w:ind w:left="4323" w:hanging="180"/>
      </w:pPr>
    </w:lvl>
    <w:lvl w:ilvl="6" w:tplc="3409000F" w:tentative="1">
      <w:start w:val="1"/>
      <w:numFmt w:val="decimal"/>
      <w:lvlText w:val="%7."/>
      <w:lvlJc w:val="left"/>
      <w:pPr>
        <w:ind w:left="5043" w:hanging="360"/>
      </w:pPr>
    </w:lvl>
    <w:lvl w:ilvl="7" w:tplc="34090019" w:tentative="1">
      <w:start w:val="1"/>
      <w:numFmt w:val="lowerLetter"/>
      <w:lvlText w:val="%8."/>
      <w:lvlJc w:val="left"/>
      <w:pPr>
        <w:ind w:left="5763" w:hanging="360"/>
      </w:pPr>
    </w:lvl>
    <w:lvl w:ilvl="8" w:tplc="3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0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12"/>
  </w:num>
  <w:num w:numId="7">
    <w:abstractNumId w:val="10"/>
  </w:num>
  <w:num w:numId="8">
    <w:abstractNumId w:val="10"/>
  </w:num>
  <w:num w:numId="9">
    <w:abstractNumId w:val="10"/>
  </w:num>
  <w:num w:numId="10">
    <w:abstractNumId w:val="8"/>
  </w:num>
  <w:num w:numId="11">
    <w:abstractNumId w:val="6"/>
  </w:num>
  <w:num w:numId="12">
    <w:abstractNumId w:val="7"/>
  </w:num>
  <w:num w:numId="13">
    <w:abstractNumId w:val="1"/>
  </w:num>
  <w:num w:numId="14">
    <w:abstractNumId w:val="9"/>
  </w:num>
  <w:num w:numId="15">
    <w:abstractNumId w:val="4"/>
  </w:num>
  <w:num w:numId="1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3C07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00E86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96886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57F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7250A"/>
    <w:rsid w:val="007770EA"/>
    <w:rsid w:val="00782686"/>
    <w:rsid w:val="007845AF"/>
    <w:rsid w:val="00785011"/>
    <w:rsid w:val="0079372F"/>
    <w:rsid w:val="00796AE2"/>
    <w:rsid w:val="007B0604"/>
    <w:rsid w:val="007B2BE2"/>
    <w:rsid w:val="007B661D"/>
    <w:rsid w:val="007C2733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9F3B9D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11565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1D9E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AD5286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1217</TotalTime>
  <Pages>9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Marc Adrian  Jimenez</cp:lastModifiedBy>
  <cp:revision>19</cp:revision>
  <cp:lastPrinted>2004-07-12T06:29:00Z</cp:lastPrinted>
  <dcterms:created xsi:type="dcterms:W3CDTF">2017-06-12T03:57:00Z</dcterms:created>
  <dcterms:modified xsi:type="dcterms:W3CDTF">2017-07-09T13:30:00Z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