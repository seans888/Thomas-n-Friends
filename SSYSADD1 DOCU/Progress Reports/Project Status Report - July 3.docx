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E7AB9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7E7AB9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E00B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E00BDF" w:rsidRDefault="00E00BDF" w:rsidP="00E00B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E00BDF" w:rsidRDefault="00E00BDF" w:rsidP="00E00B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E00BDF" w:rsidRDefault="00E00BDF" w:rsidP="00E00BD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Shen Coronel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E7AB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E7AB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E7AB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E7AB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E7AB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E7AB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E7AB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E00BD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lastRenderedPageBreak/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4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4"/>
                </w:p>
              </w:tc>
              <w:bookmarkStart w:id="2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5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E00BDF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6" w:name="_Toc527953323"/>
      <w:bookmarkStart w:id="27" w:name="_Toc67755745"/>
      <w:bookmarkStart w:id="28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9" w:name="_Toc527953324"/>
      <w:bookmarkEnd w:id="26"/>
      <w:r w:rsidR="00E37DB8" w:rsidRPr="00A951FF">
        <w:rPr>
          <w:sz w:val="26"/>
          <w:szCs w:val="26"/>
        </w:rPr>
        <w:t>PPROVALS</w:t>
      </w:r>
      <w:bookmarkEnd w:id="27"/>
      <w:bookmarkEnd w:id="28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 xml:space="preserve">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proofErr w:type="spellStart"/>
      <w:r w:rsidR="00F732D0">
        <w:rPr>
          <w:rFonts w:cs="Arial"/>
        </w:rPr>
        <w:t>Cabardo</w:t>
      </w:r>
      <w:proofErr w:type="spellEnd"/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29"/>
    </w:p>
    <w:p w:rsidR="008E1BD5" w:rsidRPr="004833A4" w:rsidRDefault="004833A4" w:rsidP="004833A4">
      <w:pPr>
        <w:tabs>
          <w:tab w:val="left" w:pos="3480"/>
        </w:tabs>
      </w:pPr>
      <w:bookmarkStart w:id="30" w:name="_GoBack"/>
      <w:bookmarkEnd w:id="30"/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AB9" w:rsidRDefault="007E7AB9">
      <w:r>
        <w:separator/>
      </w:r>
    </w:p>
  </w:endnote>
  <w:endnote w:type="continuationSeparator" w:id="0">
    <w:p w:rsidR="007E7AB9" w:rsidRDefault="007E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833A4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00BDF">
      <w:rPr>
        <w:noProof/>
        <w:sz w:val="18"/>
        <w:szCs w:val="18"/>
      </w:rPr>
      <w:t>7/10/2017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AB9" w:rsidRDefault="007E7AB9">
      <w:r>
        <w:separator/>
      </w:r>
    </w:p>
  </w:footnote>
  <w:footnote w:type="continuationSeparator" w:id="0">
    <w:p w:rsidR="007E7AB9" w:rsidRDefault="007E7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E7AB9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5A1DB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F731-7358-4251-A95E-4A4D1F92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662</TotalTime>
  <Pages>6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23</cp:revision>
  <cp:lastPrinted>2004-07-12T06:29:00Z</cp:lastPrinted>
  <dcterms:created xsi:type="dcterms:W3CDTF">2017-06-12T03:57:00Z</dcterms:created>
  <dcterms:modified xsi:type="dcterms:W3CDTF">2017-07-10T18:59:00Z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