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B650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 w:rsidRPr="00BC435E">
        <w:rPr>
          <w:rFonts w:cs="Arial"/>
          <w:sz w:val="22"/>
          <w:szCs w:val="22"/>
        </w:rPr>
        <w:tab/>
      </w:r>
      <w:r w:rsidR="00BC435E" w:rsidRPr="00BC435E">
        <w:rPr>
          <w:rFonts w:cs="Arial"/>
          <w:bCs/>
          <w:sz w:val="22"/>
          <w:szCs w:val="22"/>
        </w:rPr>
        <w:t>Touch Screen Adaptability: User Calibration based Touch Screen Responsiveness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Android-Based</w:t>
      </w:r>
      <w:r w:rsidR="00145E6B">
        <w:rPr>
          <w:rFonts w:cs="Arial"/>
          <w:sz w:val="22"/>
        </w:rPr>
        <w:t xml:space="preserve"> Application</w:t>
      </w:r>
      <w:r w:rsidR="008E575C">
        <w:rPr>
          <w:rFonts w:cs="Arial"/>
          <w:sz w:val="22"/>
        </w:rPr>
        <w:t xml:space="preserve"> Calibration </w:t>
      </w:r>
    </w:p>
    <w:p w:rsidR="00AC1680" w:rsidRDefault="00AB650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  <w:tr w:rsidR="00BC435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07/17/17</w:t>
            </w:r>
          </w:p>
        </w:tc>
        <w:tc>
          <w:tcPr>
            <w:tcW w:w="1980" w:type="dxa"/>
          </w:tcPr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Finalized Diagrams </w:t>
            </w:r>
            <w:r w:rsidR="0080091F">
              <w:rPr>
                <w:rFonts w:cs="Arial"/>
                <w:sz w:val="20"/>
              </w:rPr>
              <w:t xml:space="preserve">for Midterm defense/presentation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of Objective, Scope &amp; Limitation, and Project Context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Research Literature for our new Scope </w:t>
            </w:r>
          </w:p>
        </w:tc>
      </w:tr>
      <w:tr w:rsidR="00D320D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Diagrams according to sir Sean’s comments in the midterm presentation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Title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Additional Related Literature</w:t>
            </w:r>
          </w:p>
        </w:tc>
      </w:tr>
      <w:tr w:rsidR="00AB650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B650F" w:rsidRDefault="00AB65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AB650F" w:rsidRDefault="00AB65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08/07/17</w:t>
            </w:r>
          </w:p>
        </w:tc>
        <w:tc>
          <w:tcPr>
            <w:tcW w:w="1980" w:type="dxa"/>
          </w:tcPr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AB650F" w:rsidRDefault="00AB650F" w:rsidP="00AB650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Finished Diagrams </w:t>
            </w:r>
          </w:p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Downloaded Android Studio </w:t>
            </w:r>
          </w:p>
          <w:p w:rsidR="00AB650F" w:rsidRDefault="00AB650F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Self-learning Android Studio </w:t>
            </w:r>
          </w:p>
          <w:p w:rsidR="00AB650F" w:rsidRDefault="00AB650F" w:rsidP="00AB650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Android studio Proficiency </w:t>
            </w:r>
          </w:p>
          <w:p w:rsidR="00AB650F" w:rsidRPr="00AB650F" w:rsidRDefault="00AB650F" w:rsidP="00AB650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Additional Related Literature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  <w:bookmarkStart w:id="16" w:name="_GoBack"/>
      <w:bookmarkEnd w:id="16"/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A456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A456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A456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A456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A456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A456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A456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AB650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2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4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4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95720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B359D" w:rsidP="00811B77">
                  <w:pPr>
                    <w:spacing w:before="40" w:after="40"/>
                  </w:pPr>
                  <w:r>
                    <w:t>98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95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006484" w:rsidP="004833A4">
                  <w:pPr>
                    <w:spacing w:before="40" w:after="40"/>
                  </w:pPr>
                  <w:r>
                    <w:t>98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3B38F2" w:rsidP="00C77644">
                  <w:pPr>
                    <w:spacing w:before="40" w:after="40"/>
                  </w:pPr>
                  <w:r>
                    <w:t>90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3B38F2" w:rsidP="00C77644">
                  <w:pPr>
                    <w:spacing w:before="40" w:after="40"/>
                  </w:pPr>
                  <w:r>
                    <w:t>95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4B359D" w:rsidP="00C77644">
                  <w:pPr>
                    <w:spacing w:before="40" w:after="40"/>
                  </w:pPr>
                  <w:r>
                    <w:t>80</w:t>
                  </w:r>
                  <w:r w:rsidR="00AF30A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95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98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BC435E" w:rsidP="00BC435E">
                  <w:pPr>
                    <w:spacing w:before="40" w:after="40"/>
                  </w:pPr>
                  <w:r>
                    <w:t xml:space="preserve">[On Schedule] </w:t>
                  </w:r>
                  <w:r w:rsidR="00C77644">
                    <w:t xml:space="preserve">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4B359D" w:rsidP="00C77644">
                  <w:pPr>
                    <w:spacing w:before="40" w:after="40"/>
                  </w:pPr>
                  <w:r>
                    <w:t>90</w:t>
                  </w:r>
                  <w:r w:rsidR="00182F2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4B359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New Title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objective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Project context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Scope and Limitation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Additional Related Literature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85%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EB440F" w:rsidP="008F4C3C">
                  <w:pPr>
                    <w:spacing w:before="40" w:after="40"/>
                  </w:pPr>
                  <w:r>
                    <w:t xml:space="preserve">Close </w:t>
                  </w:r>
                </w:p>
              </w:tc>
              <w:tc>
                <w:tcPr>
                  <w:tcW w:w="2806" w:type="dxa"/>
                  <w:vAlign w:val="top"/>
                </w:tcPr>
                <w:p w:rsidR="007872D8" w:rsidRPr="00C13EAB" w:rsidRDefault="00377671" w:rsidP="007872D8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</w:t>
                  </w:r>
                  <w:r w:rsidR="007872D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3A1956" w:rsidRDefault="00AB650F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r w:rsidR="00F732D0">
        <w:rPr>
          <w:rFonts w:cs="Arial"/>
        </w:rPr>
        <w:t>Cabardo</w:t>
      </w:r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564" w:rsidRDefault="00AA4564">
      <w:r>
        <w:separator/>
      </w:r>
    </w:p>
  </w:endnote>
  <w:endnote w:type="continuationSeparator" w:id="0">
    <w:p w:rsidR="00AA4564" w:rsidRDefault="00AA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A24F1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B650F">
      <w:rPr>
        <w:noProof/>
        <w:sz w:val="18"/>
        <w:szCs w:val="18"/>
      </w:rPr>
      <w:t>8/7/2017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564" w:rsidRDefault="00AA4564">
      <w:r>
        <w:separator/>
      </w:r>
    </w:p>
  </w:footnote>
  <w:footnote w:type="continuationSeparator" w:id="0">
    <w:p w:rsidR="00AA4564" w:rsidRDefault="00AA4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6484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4E0B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38F2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359D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872D8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091F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575C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D641F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905"/>
    <w:rsid w:val="00A63D1E"/>
    <w:rsid w:val="00A73169"/>
    <w:rsid w:val="00A82D70"/>
    <w:rsid w:val="00A951FF"/>
    <w:rsid w:val="00A96325"/>
    <w:rsid w:val="00A97DE1"/>
    <w:rsid w:val="00AA4564"/>
    <w:rsid w:val="00AB1D59"/>
    <w:rsid w:val="00AB2128"/>
    <w:rsid w:val="00AB650F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25E3"/>
    <w:rsid w:val="00B34BA9"/>
    <w:rsid w:val="00B520C0"/>
    <w:rsid w:val="00B566A3"/>
    <w:rsid w:val="00B75410"/>
    <w:rsid w:val="00B8436F"/>
    <w:rsid w:val="00B939FB"/>
    <w:rsid w:val="00B93E15"/>
    <w:rsid w:val="00BA7AF5"/>
    <w:rsid w:val="00BC435E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A24F1"/>
    <w:rsid w:val="00CB3366"/>
    <w:rsid w:val="00CD4105"/>
    <w:rsid w:val="00CF6029"/>
    <w:rsid w:val="00D0286D"/>
    <w:rsid w:val="00D0658C"/>
    <w:rsid w:val="00D234D0"/>
    <w:rsid w:val="00D320DD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97B"/>
    <w:rsid w:val="00EA4F44"/>
    <w:rsid w:val="00EB440F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6ADB2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F6745-DECD-493B-A67E-807F3ADB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740</TotalTime>
  <Pages>8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55</cp:revision>
  <cp:lastPrinted>2004-07-12T06:29:00Z</cp:lastPrinted>
  <dcterms:created xsi:type="dcterms:W3CDTF">2017-06-12T03:57:00Z</dcterms:created>
  <dcterms:modified xsi:type="dcterms:W3CDTF">2017-08-07T18:50:00Z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