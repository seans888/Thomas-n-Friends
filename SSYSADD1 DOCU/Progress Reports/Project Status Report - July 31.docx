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320D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 w:rsidRPr="00BC435E">
        <w:rPr>
          <w:rFonts w:cs="Arial"/>
          <w:sz w:val="22"/>
          <w:szCs w:val="22"/>
        </w:rPr>
        <w:tab/>
      </w:r>
      <w:r w:rsidR="00BC435E" w:rsidRPr="00BC435E">
        <w:rPr>
          <w:rFonts w:cs="Arial"/>
          <w:bCs/>
          <w:sz w:val="22"/>
          <w:szCs w:val="22"/>
        </w:rPr>
        <w:t>Touch Screen Adaptability: User Calibration based Touch Screen Responsiveness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>Non-Invasive Sudomotor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D320D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CORONEL, Sherine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LLANTOS, Joneil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E00BDF" w:rsidRDefault="00E00BDF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 </w:t>
            </w:r>
          </w:p>
        </w:tc>
        <w:tc>
          <w:tcPr>
            <w:tcW w:w="4140" w:type="dxa"/>
          </w:tcPr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Object Diagram 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E00BDF" w:rsidRDefault="00E00BDF" w:rsidP="00E00BD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Timing Diagram </w:t>
            </w:r>
            <w:r>
              <w:rPr>
                <w:rFonts w:cs="Arial"/>
                <w:sz w:val="20"/>
              </w:rPr>
              <w:br/>
            </w:r>
          </w:p>
        </w:tc>
      </w:tr>
      <w:tr w:rsidR="00C77644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C77644" w:rsidRDefault="00C7764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C77644" w:rsidRDefault="00C77644" w:rsidP="00C776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Composite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Package Diagram </w:t>
            </w:r>
          </w:p>
          <w:p w:rsidR="00C77644" w:rsidRDefault="00C77644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Class Diagram </w:t>
            </w:r>
          </w:p>
          <w:p w:rsidR="00C77644" w:rsidRDefault="00C77644" w:rsidP="00DF6FD1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</w:t>
            </w:r>
            <w:r w:rsidR="00DF6FD1">
              <w:rPr>
                <w:rFonts w:cs="Arial"/>
                <w:sz w:val="20"/>
              </w:rPr>
              <w:t>ise Diagrams (Activity Diagram,</w:t>
            </w:r>
            <w:r>
              <w:rPr>
                <w:rFonts w:cs="Arial"/>
                <w:sz w:val="20"/>
              </w:rPr>
              <w:t xml:space="preserve"> State Diagram) </w:t>
            </w:r>
          </w:p>
        </w:tc>
      </w:tr>
      <w:tr w:rsidR="00BC435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BC435E" w:rsidRDefault="00BC435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07/17/17</w:t>
            </w:r>
          </w:p>
        </w:tc>
        <w:tc>
          <w:tcPr>
            <w:tcW w:w="1980" w:type="dxa"/>
          </w:tcPr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BC435E" w:rsidRDefault="00BC435E" w:rsidP="00BC4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Finalized Diagrams </w:t>
            </w:r>
            <w:r w:rsidR="0080091F">
              <w:rPr>
                <w:rFonts w:cs="Arial"/>
                <w:sz w:val="20"/>
              </w:rPr>
              <w:t xml:space="preserve">for Midterm defense/presentation </w:t>
            </w:r>
            <w:bookmarkStart w:id="16" w:name="_GoBack"/>
            <w:bookmarkEnd w:id="16"/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 of Objective, Scope &amp; Limitation, and Project Context </w:t>
            </w:r>
          </w:p>
          <w:p w:rsidR="00BC435E" w:rsidRDefault="00BC435E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Research Literature for our new Scope </w:t>
            </w:r>
          </w:p>
        </w:tc>
      </w:tr>
      <w:tr w:rsidR="00D320DD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D320DD" w:rsidRDefault="00D320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Thom Llantos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  <w:p w:rsidR="00D320DD" w:rsidRDefault="00D320DD" w:rsidP="00D320D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Shen Coronel</w:t>
            </w:r>
          </w:p>
        </w:tc>
        <w:tc>
          <w:tcPr>
            <w:tcW w:w="4140" w:type="dxa"/>
          </w:tcPr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Revised Diagrams according to sir Sean’s comments in the midterm presentation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Title </w:t>
            </w:r>
          </w:p>
          <w:p w:rsidR="00D320DD" w:rsidRDefault="00D320DD" w:rsidP="00C77644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Additional Related Literature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C77644" w:rsidRDefault="00C77644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484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484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6484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6484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484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6484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6484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767C9D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D320D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D916B6" w:rsidRPr="00E00BDF" w:rsidRDefault="002013E1" w:rsidP="00E00BD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p w:rsidR="00E00BDF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 xml:space="preserve">Budget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35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None </w:t>
      </w:r>
    </w:p>
    <w:bookmarkEnd w:id="22"/>
    <w:p w:rsidR="00377671" w:rsidRDefault="00E00BDF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Risk Management Report </w:t>
      </w:r>
    </w:p>
    <w:p w:rsid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  <w:tab w:val="left" w:pos="900"/>
          <w:tab w:val="num" w:pos="117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Issues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clear" w:pos="1083"/>
        </w:tabs>
        <w:ind w:hanging="183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0BDF" w:rsidRDefault="00E00BDF" w:rsidP="00E00BDF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Recommendation </w:t>
      </w:r>
    </w:p>
    <w:p w:rsidR="00E00BDF" w:rsidRPr="00E00BDF" w:rsidRDefault="00E00BDF" w:rsidP="00E00BDF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ind w:hanging="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None 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24" w:name="Text12"/>
          <w:p w:rsidR="00F36D60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4"/>
          </w:p>
          <w:p w:rsidR="00C77644" w:rsidRDefault="00C77644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</w:p>
          <w:p w:rsidR="00C77644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  <w:iCs/>
              </w:rPr>
            </w:pPr>
          </w:p>
          <w:p w:rsidR="00C77644" w:rsidRPr="00C13EAB" w:rsidRDefault="00C77644" w:rsidP="00C77644">
            <w:pPr>
              <w:pStyle w:val="StyleTableHeader10pt"/>
              <w:tabs>
                <w:tab w:val="left" w:pos="1710"/>
              </w:tabs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Github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95720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Boydon.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B359D" w:rsidP="00811B77">
                  <w:pPr>
                    <w:spacing w:before="40" w:after="40"/>
                  </w:pPr>
                  <w:r>
                    <w:t>98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359D" w:rsidP="00CD4105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90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359D" w:rsidP="004B7939">
                  <w:pPr>
                    <w:spacing w:before="40" w:after="40"/>
                  </w:pPr>
                  <w:r>
                    <w:t>95</w:t>
                  </w:r>
                  <w:r w:rsidR="004B793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Communication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95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Sequence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State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833A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33A4" w:rsidRDefault="004833A4" w:rsidP="004833A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Timing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833A4" w:rsidRDefault="004833A4" w:rsidP="004833A4">
                  <w:pPr>
                    <w:spacing w:before="40" w:after="40"/>
                  </w:pPr>
                  <w:r>
                    <w:t>07/07/17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4833A4" w:rsidRDefault="004B359D" w:rsidP="004833A4">
                  <w:pPr>
                    <w:spacing w:before="40" w:after="40"/>
                  </w:pPr>
                  <w:r>
                    <w:t>90</w:t>
                  </w:r>
                  <w:r w:rsidR="004833A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33A4" w:rsidRPr="004B7939" w:rsidRDefault="004833A4" w:rsidP="004833A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Component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861B9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Composite </w:t>
                  </w:r>
                  <w:r w:rsidR="00861B94">
                    <w:t>Structure</w:t>
                  </w:r>
                  <w:r>
                    <w:t xml:space="preserve">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90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AF30A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F30AC" w:rsidRDefault="00AF30AC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AF30AC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AF30AC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AF30AC" w:rsidRDefault="004B359D" w:rsidP="00C77644">
                  <w:pPr>
                    <w:spacing w:before="40" w:after="40"/>
                  </w:pPr>
                  <w:r>
                    <w:t>80</w:t>
                  </w:r>
                  <w:r w:rsidR="00AF30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F30AC" w:rsidRPr="004B7939" w:rsidRDefault="00AF30AC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C77644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Package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95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C77644" w:rsidP="00C77644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C7764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77644" w:rsidRDefault="00C77644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Class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C77644" w:rsidRDefault="0030553D" w:rsidP="00C77644">
                  <w:pPr>
                    <w:spacing w:before="40" w:after="40"/>
                  </w:pPr>
                  <w:r>
                    <w:t>07/11</w:t>
                  </w:r>
                  <w:r w:rsidR="00C77644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C77644" w:rsidRDefault="004B359D" w:rsidP="00C77644">
                  <w:pPr>
                    <w:spacing w:before="40" w:after="40"/>
                  </w:pPr>
                  <w:r>
                    <w:t>98</w:t>
                  </w:r>
                  <w:r w:rsidR="00C7764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77644" w:rsidRPr="004B7939" w:rsidRDefault="00BC435E" w:rsidP="00BC435E">
                  <w:pPr>
                    <w:spacing w:before="40" w:after="40"/>
                  </w:pPr>
                  <w:r>
                    <w:t xml:space="preserve">[On Schedule] </w:t>
                  </w:r>
                  <w:r w:rsidR="00C77644">
                    <w:t xml:space="preserve"> </w:t>
                  </w:r>
                </w:p>
              </w:tc>
            </w:tr>
            <w:tr w:rsidR="007B1F1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C77644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Revised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4B359D" w:rsidP="00C77644">
                  <w:pPr>
                    <w:spacing w:before="40" w:after="40"/>
                  </w:pPr>
                  <w:r>
                    <w:t>90</w:t>
                  </w:r>
                  <w:r w:rsidR="00182F2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B1F1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B1F10" w:rsidRDefault="00182F2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07/11/17</w:t>
                  </w:r>
                </w:p>
              </w:tc>
              <w:tc>
                <w:tcPr>
                  <w:tcW w:w="1606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B1F10" w:rsidRDefault="00182F2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4B359D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New Title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4B359D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objective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Project context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80091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0091F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Scope and Limitation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07/19/17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98%</w:t>
                  </w:r>
                </w:p>
              </w:tc>
              <w:tc>
                <w:tcPr>
                  <w:tcW w:w="2557" w:type="dxa"/>
                  <w:vAlign w:val="top"/>
                </w:tcPr>
                <w:p w:rsidR="0080091F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4B35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359D" w:rsidRDefault="0080091F" w:rsidP="00182F2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Additional Related Literature </w:t>
                  </w:r>
                </w:p>
              </w:tc>
              <w:tc>
                <w:tcPr>
                  <w:tcW w:w="1250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4B359D" w:rsidRDefault="0080091F" w:rsidP="00C77644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 w:rsidTr="004833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0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5"/>
                </w:p>
              </w:tc>
              <w:bookmarkStart w:id="2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6"/>
                </w:p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Default="004833A4" w:rsidP="008F4C3C"/>
                <w:p w:rsidR="004833A4" w:rsidRPr="00D6695C" w:rsidRDefault="004833A4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EB440F" w:rsidP="008F4C3C">
                  <w:pPr>
                    <w:spacing w:before="40" w:after="40"/>
                  </w:pPr>
                  <w:r>
                    <w:t xml:space="preserve">Close 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D320D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</w:p>
    <w:p w:rsidR="00F732D0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F0D39">
        <w:t>Marc Adrian Jimenez</w:t>
      </w:r>
    </w:p>
    <w:p w:rsidR="008E1BD5" w:rsidRPr="00160B81" w:rsidRDefault="00F732D0" w:rsidP="00F732D0">
      <w:pPr>
        <w:ind w:left="720" w:firstLine="720"/>
      </w:pPr>
      <w:r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</w:p>
    <w:p w:rsidR="00F732D0" w:rsidRDefault="00963A8A" w:rsidP="008E1BD5">
      <w:pPr>
        <w:pStyle w:val="FieldText"/>
        <w:rPr>
          <w:rFonts w:cs="Arial"/>
        </w:rPr>
      </w:pPr>
      <w:r>
        <w:rPr>
          <w:rFonts w:cs="Arial"/>
        </w:rPr>
        <w:lastRenderedPageBreak/>
        <w:t xml:space="preserve">                          </w:t>
      </w:r>
      <w:r w:rsidR="00AF0D39">
        <w:rPr>
          <w:rFonts w:cs="Arial"/>
        </w:rPr>
        <w:t xml:space="preserve">Sir Jayvee </w:t>
      </w:r>
      <w:r w:rsidR="00F732D0">
        <w:rPr>
          <w:rFonts w:cs="Arial"/>
        </w:rPr>
        <w:t>Cabardo</w:t>
      </w:r>
    </w:p>
    <w:p w:rsidR="008E1BD5" w:rsidRPr="00DE29F6" w:rsidRDefault="00AF0D39" w:rsidP="00F732D0">
      <w:pPr>
        <w:pStyle w:val="FieldText"/>
        <w:ind w:left="720" w:firstLine="720"/>
        <w:rPr>
          <w:rFonts w:cs="Arial"/>
        </w:rPr>
      </w:pPr>
      <w:r>
        <w:rPr>
          <w:rFonts w:cs="Arial"/>
        </w:rPr>
        <w:t xml:space="preserve">Project Adviser </w:t>
      </w:r>
    </w:p>
    <w:p w:rsidR="00160B81" w:rsidRDefault="00160B81" w:rsidP="00160B81"/>
    <w:p w:rsidR="003A1956" w:rsidRDefault="003A1956" w:rsidP="003A1956">
      <w:pPr>
        <w:spacing w:before="240" w:after="240"/>
        <w:jc w:val="center"/>
      </w:pPr>
    </w:p>
    <w:p w:rsidR="004833A4" w:rsidRDefault="00A17E8B" w:rsidP="00E37DB8">
      <w:r>
        <w:br w:type="page"/>
      </w:r>
      <w:bookmarkEnd w:id="30"/>
    </w:p>
    <w:p w:rsidR="008E1BD5" w:rsidRPr="004833A4" w:rsidRDefault="004833A4" w:rsidP="004833A4">
      <w:pPr>
        <w:tabs>
          <w:tab w:val="left" w:pos="3480"/>
        </w:tabs>
      </w:pPr>
      <w:r>
        <w:lastRenderedPageBreak/>
        <w:tab/>
      </w:r>
    </w:p>
    <w:sectPr w:rsidR="008E1BD5" w:rsidRPr="004833A4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84B" w:rsidRDefault="00E6484B">
      <w:r>
        <w:separator/>
      </w:r>
    </w:p>
  </w:endnote>
  <w:endnote w:type="continuationSeparator" w:id="0">
    <w:p w:rsidR="00E6484B" w:rsidRDefault="00E6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0091F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320DD">
      <w:rPr>
        <w:noProof/>
        <w:sz w:val="18"/>
        <w:szCs w:val="18"/>
      </w:rPr>
      <w:t>7/31/2017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84B" w:rsidRDefault="00E6484B">
      <w:r>
        <w:separator/>
      </w:r>
    </w:p>
  </w:footnote>
  <w:footnote w:type="continuationSeparator" w:id="0">
    <w:p w:rsidR="00E6484B" w:rsidRDefault="00E64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3E3518"/>
    <w:multiLevelType w:val="hybridMultilevel"/>
    <w:tmpl w:val="1EEC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A22C5"/>
    <w:multiLevelType w:val="hybridMultilevel"/>
    <w:tmpl w:val="EAB231DC"/>
    <w:lvl w:ilvl="0" w:tplc="9A788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737110E"/>
    <w:multiLevelType w:val="hybridMultilevel"/>
    <w:tmpl w:val="E4B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F798D"/>
    <w:multiLevelType w:val="hybridMultilevel"/>
    <w:tmpl w:val="EC12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4E0B"/>
    <w:rsid w:val="0013642E"/>
    <w:rsid w:val="00145E6B"/>
    <w:rsid w:val="001474A1"/>
    <w:rsid w:val="001569E8"/>
    <w:rsid w:val="00160B81"/>
    <w:rsid w:val="00165344"/>
    <w:rsid w:val="00165C78"/>
    <w:rsid w:val="0017020B"/>
    <w:rsid w:val="00182F2D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553D"/>
    <w:rsid w:val="00306E75"/>
    <w:rsid w:val="00320FD0"/>
    <w:rsid w:val="0032495F"/>
    <w:rsid w:val="00330146"/>
    <w:rsid w:val="003350FE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833A4"/>
    <w:rsid w:val="00490341"/>
    <w:rsid w:val="00496886"/>
    <w:rsid w:val="004A2F8A"/>
    <w:rsid w:val="004A7483"/>
    <w:rsid w:val="004B359D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27C8F"/>
    <w:rsid w:val="0053457F"/>
    <w:rsid w:val="00534D52"/>
    <w:rsid w:val="00547991"/>
    <w:rsid w:val="0056558C"/>
    <w:rsid w:val="00573191"/>
    <w:rsid w:val="00573848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67C9D"/>
    <w:rsid w:val="0077250A"/>
    <w:rsid w:val="007770EA"/>
    <w:rsid w:val="00782686"/>
    <w:rsid w:val="007845AF"/>
    <w:rsid w:val="00785011"/>
    <w:rsid w:val="0079372F"/>
    <w:rsid w:val="00796AE2"/>
    <w:rsid w:val="007B0604"/>
    <w:rsid w:val="007B1F10"/>
    <w:rsid w:val="007B2BE2"/>
    <w:rsid w:val="007B661D"/>
    <w:rsid w:val="007C2733"/>
    <w:rsid w:val="007C31D8"/>
    <w:rsid w:val="007E2391"/>
    <w:rsid w:val="007E4DDF"/>
    <w:rsid w:val="007E7AB9"/>
    <w:rsid w:val="007F2EC4"/>
    <w:rsid w:val="0080091F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1B9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905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0D39"/>
    <w:rsid w:val="00AF30A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435E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77644"/>
    <w:rsid w:val="00C805B3"/>
    <w:rsid w:val="00CB3366"/>
    <w:rsid w:val="00CD4105"/>
    <w:rsid w:val="00CF6029"/>
    <w:rsid w:val="00D0286D"/>
    <w:rsid w:val="00D0658C"/>
    <w:rsid w:val="00D234D0"/>
    <w:rsid w:val="00D320DD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FD1"/>
    <w:rsid w:val="00E00BDF"/>
    <w:rsid w:val="00E01FE6"/>
    <w:rsid w:val="00E05BA3"/>
    <w:rsid w:val="00E05D3D"/>
    <w:rsid w:val="00E30AC2"/>
    <w:rsid w:val="00E33DA8"/>
    <w:rsid w:val="00E35E53"/>
    <w:rsid w:val="00E37DB8"/>
    <w:rsid w:val="00E42224"/>
    <w:rsid w:val="00E6484B"/>
    <w:rsid w:val="00E70D0D"/>
    <w:rsid w:val="00E742F9"/>
    <w:rsid w:val="00E76E99"/>
    <w:rsid w:val="00E7740E"/>
    <w:rsid w:val="00E80D5E"/>
    <w:rsid w:val="00E83AB9"/>
    <w:rsid w:val="00E9144B"/>
    <w:rsid w:val="00EA497B"/>
    <w:rsid w:val="00EA4F44"/>
    <w:rsid w:val="00EB440F"/>
    <w:rsid w:val="00EB69CF"/>
    <w:rsid w:val="00EC4F3A"/>
    <w:rsid w:val="00ED5AE2"/>
    <w:rsid w:val="00EE0EFC"/>
    <w:rsid w:val="00EE26C5"/>
    <w:rsid w:val="00EE3D54"/>
    <w:rsid w:val="00EF5D51"/>
    <w:rsid w:val="00F00701"/>
    <w:rsid w:val="00F012F3"/>
    <w:rsid w:val="00F01BDA"/>
    <w:rsid w:val="00F04B80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2D0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744EAA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8326-CE97-4654-97B5-CD2FAA1F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700</TotalTime>
  <Pages>8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40</cp:revision>
  <cp:lastPrinted>2004-07-12T06:29:00Z</cp:lastPrinted>
  <dcterms:created xsi:type="dcterms:W3CDTF">2017-06-12T03:57:00Z</dcterms:created>
  <dcterms:modified xsi:type="dcterms:W3CDTF">2017-07-31T19:43:00Z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