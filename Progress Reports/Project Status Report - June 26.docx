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9372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79372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6C039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 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9372F" w:rsidP="0079372F">
            <w:pPr>
              <w:pStyle w:val="TableText"/>
              <w:numPr>
                <w:ilvl w:val="0"/>
                <w:numId w:val="10"/>
              </w:numPr>
              <w:spacing w:before="20" w:after="60"/>
              <w:ind w:left="233" w:hanging="142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bookmarkStart w:id="16" w:name="_GoBack"/>
      <w:bookmarkEnd w:id="16"/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4028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4028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4028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4028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4028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24028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24028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:rsidR="003A1956" w:rsidRDefault="0079372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bookmarkStart w:id="23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3"/>
    </w:p>
    <w:bookmarkStart w:id="24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1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1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9372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9372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9372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88" w:rsidRDefault="00240288">
      <w:r>
        <w:separator/>
      </w:r>
    </w:p>
  </w:endnote>
  <w:endnote w:type="continuationSeparator" w:id="0">
    <w:p w:rsidR="00240288" w:rsidRDefault="0024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372F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9372F">
      <w:rPr>
        <w:noProof/>
        <w:sz w:val="18"/>
        <w:szCs w:val="18"/>
      </w:rPr>
      <w:t>6/24/2017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88" w:rsidRDefault="00240288">
      <w:r>
        <w:separator/>
      </w:r>
    </w:p>
  </w:footnote>
  <w:footnote w:type="continuationSeparator" w:id="0">
    <w:p w:rsidR="00240288" w:rsidRDefault="0024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51FD6AA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630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Joey Bernadette Dela Cruz</cp:lastModifiedBy>
  <cp:revision>14</cp:revision>
  <cp:lastPrinted>2004-07-12T06:29:00Z</cp:lastPrinted>
  <dcterms:created xsi:type="dcterms:W3CDTF">2017-06-12T03:57:00Z</dcterms:created>
  <dcterms:modified xsi:type="dcterms:W3CDTF">2017-06-24T14:29:00Z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